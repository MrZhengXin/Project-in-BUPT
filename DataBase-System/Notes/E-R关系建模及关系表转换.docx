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ppt" ContentType="application/vnd.ms-powerpoi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bookmarkStart w:id="0" w:name="_Toc5976342" w:displacedByCustomXml="next"/>
    <w:sdt>
      <w:sdtPr>
        <w:rPr>
          <w:lang w:val="zh-CN"/>
        </w:rPr>
        <w:id w:val="-2074337009"/>
        <w:docPartObj>
          <w:docPartGallery w:val="Table of Contents"/>
          <w:docPartUnique/>
        </w:docPartObj>
      </w:sdtPr>
      <w:sdtEndPr>
        <w:rPr>
          <w:kern w:val="2"/>
          <w:sz w:val="21"/>
          <w:szCs w:val="24"/>
        </w:rPr>
      </w:sdtEndPr>
      <w:sdtContent>
        <w:p w:rsidR="004F56DA" w:rsidRDefault="004F56DA" w:rsidP="00893DFF">
          <w:pPr>
            <w:pStyle w:val="1"/>
          </w:pPr>
          <w:r>
            <w:rPr>
              <w:lang w:val="zh-CN"/>
            </w:rPr>
            <w:t>目录</w:t>
          </w:r>
          <w:bookmarkStart w:id="1" w:name="_GoBack"/>
          <w:bookmarkEnd w:id="0"/>
          <w:bookmarkEnd w:id="1"/>
        </w:p>
        <w:p w:rsidR="00893DFF" w:rsidRDefault="004F56D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6342" w:history="1">
            <w:r w:rsidR="00893DFF" w:rsidRPr="00FA404E">
              <w:rPr>
                <w:rStyle w:val="ad"/>
                <w:noProof/>
              </w:rPr>
              <w:t>1.</w:t>
            </w:r>
            <w:r w:rsidR="00893DFF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893DFF" w:rsidRPr="00FA404E">
              <w:rPr>
                <w:rStyle w:val="ad"/>
                <w:noProof/>
                <w:lang w:val="zh-CN"/>
              </w:rPr>
              <w:t>目录</w:t>
            </w:r>
            <w:r w:rsidR="00893DFF">
              <w:rPr>
                <w:noProof/>
                <w:webHidden/>
              </w:rPr>
              <w:tab/>
            </w:r>
            <w:r w:rsidR="00893DFF">
              <w:rPr>
                <w:noProof/>
                <w:webHidden/>
              </w:rPr>
              <w:fldChar w:fldCharType="begin"/>
            </w:r>
            <w:r w:rsidR="00893DFF">
              <w:rPr>
                <w:noProof/>
                <w:webHidden/>
              </w:rPr>
              <w:instrText xml:space="preserve"> PAGEREF _Toc5976342 \h </w:instrText>
            </w:r>
            <w:r w:rsidR="00893DFF">
              <w:rPr>
                <w:noProof/>
                <w:webHidden/>
              </w:rPr>
            </w:r>
            <w:r w:rsidR="00893DFF">
              <w:rPr>
                <w:noProof/>
                <w:webHidden/>
              </w:rPr>
              <w:fldChar w:fldCharType="separate"/>
            </w:r>
            <w:r w:rsidR="00893DFF">
              <w:rPr>
                <w:noProof/>
                <w:webHidden/>
              </w:rPr>
              <w:t>1</w:t>
            </w:r>
            <w:r w:rsidR="00893DFF"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43" w:history="1">
            <w:r w:rsidRPr="00FA404E">
              <w:rPr>
                <w:rStyle w:val="ad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Consider the following information in an airport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44" w:history="1">
            <w:r w:rsidRPr="00FA404E">
              <w:rPr>
                <w:rStyle w:val="ad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45" w:history="1">
            <w:r w:rsidRPr="00FA404E">
              <w:rPr>
                <w:rStyle w:val="ad"/>
                <w:rFonts w:eastAsia="微软雅黑"/>
                <w:noProof/>
              </w:rPr>
              <w:t>2.1.1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Design the E/R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46" w:history="1">
            <w:r w:rsidRPr="00FA404E">
              <w:rPr>
                <w:rStyle w:val="ad"/>
                <w:rFonts w:eastAsia="微软雅黑"/>
                <w:noProof/>
              </w:rPr>
              <w:t>2.1.2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  <w:kern w:val="0"/>
              </w:rPr>
              <w:t>Convert the E-R diagram</w:t>
            </w:r>
            <w:r w:rsidRPr="00FA404E">
              <w:rPr>
                <w:rStyle w:val="ad"/>
                <w:rFonts w:eastAsia="微软雅黑"/>
                <w:noProof/>
              </w:rPr>
              <w:t>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47" w:history="1">
            <w:r w:rsidRPr="00FA404E">
              <w:rPr>
                <w:rStyle w:val="ad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Answers</w:t>
            </w:r>
            <w:r w:rsidRPr="00FA404E">
              <w:rPr>
                <w:rStyle w:val="ad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48" w:history="1">
            <w:r w:rsidRPr="00FA404E">
              <w:rPr>
                <w:rStyle w:val="ad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（</w:t>
            </w:r>
            <w:r w:rsidRPr="00FA404E">
              <w:rPr>
                <w:rStyle w:val="ad"/>
                <w:noProof/>
              </w:rPr>
              <w:t>1</w:t>
            </w:r>
            <w:r w:rsidRPr="00FA404E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49" w:history="1">
            <w:r w:rsidRPr="00FA404E">
              <w:rPr>
                <w:rStyle w:val="ad"/>
                <w:rFonts w:eastAsia="微软雅黑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（</w:t>
            </w:r>
            <w:r w:rsidRPr="00FA404E">
              <w:rPr>
                <w:rStyle w:val="ad"/>
                <w:rFonts w:eastAsia="微软雅黑"/>
                <w:noProof/>
              </w:rPr>
              <w:t>2</w:t>
            </w:r>
            <w:r w:rsidRPr="00FA404E">
              <w:rPr>
                <w:rStyle w:val="ad"/>
                <w:rFonts w:eastAsia="微软雅黑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0" w:history="1">
            <w:r w:rsidRPr="00FA404E">
              <w:rPr>
                <w:rStyle w:val="ad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Consider the following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1" w:history="1">
            <w:r w:rsidRPr="00FA404E">
              <w:rPr>
                <w:rStyle w:val="ad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2" w:history="1">
            <w:r w:rsidRPr="00FA404E">
              <w:rPr>
                <w:rStyle w:val="ad"/>
                <w:rFonts w:eastAsia="微软雅黑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Design and draw an E/R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3" w:history="1">
            <w:r w:rsidRPr="00FA404E">
              <w:rPr>
                <w:rStyle w:val="ad"/>
                <w:rFonts w:eastAsia="微软雅黑"/>
                <w:noProof/>
              </w:rPr>
              <w:t>3.1.2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convert the E-R diagram to the proper 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4" w:history="1">
            <w:r w:rsidRPr="00FA404E">
              <w:rPr>
                <w:rStyle w:val="ad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Answers</w:t>
            </w:r>
            <w:r w:rsidRPr="00FA404E">
              <w:rPr>
                <w:rStyle w:val="ad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5" w:history="1">
            <w:r w:rsidRPr="00FA404E">
              <w:rPr>
                <w:rStyle w:val="ad"/>
                <w:rFonts w:eastAsia="微软雅黑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(1) E-R diagram is as follows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6" w:history="1">
            <w:r w:rsidRPr="00FA404E">
              <w:rPr>
                <w:rStyle w:val="ad"/>
                <w:rFonts w:eastAsia="微软雅黑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(2)</w:t>
            </w:r>
            <w:r w:rsidRPr="00FA404E">
              <w:rPr>
                <w:rStyle w:val="ad"/>
                <w:rFonts w:eastAsia="微软雅黑"/>
                <w:noProof/>
              </w:rPr>
              <w:t xml:space="preserve"> reduced tables are as follows: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7" w:history="1">
            <w:r w:rsidRPr="00FA404E">
              <w:rPr>
                <w:rStyle w:val="ad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Consider the following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8" w:history="1">
            <w:r w:rsidRPr="00FA404E">
              <w:rPr>
                <w:rStyle w:val="ad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59" w:history="1">
            <w:r w:rsidRPr="00FA404E">
              <w:rPr>
                <w:rStyle w:val="ad"/>
                <w:rFonts w:eastAsia="微软雅黑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Design the E/R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60" w:history="1">
            <w:r w:rsidRPr="00FA404E">
              <w:rPr>
                <w:rStyle w:val="ad"/>
                <w:rFonts w:eastAsia="微软雅黑"/>
                <w:noProof/>
              </w:rPr>
              <w:t>4.1.2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Convert the 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61" w:history="1">
            <w:r w:rsidRPr="00FA404E">
              <w:rPr>
                <w:rStyle w:val="ad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noProof/>
              </w:rPr>
              <w:t>Answers: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62" w:history="1">
            <w:r w:rsidRPr="00FA404E">
              <w:rPr>
                <w:rStyle w:val="ad"/>
                <w:rFonts w:eastAsia="微软雅黑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E-R</w:t>
            </w:r>
            <w:r w:rsidRPr="00FA404E">
              <w:rPr>
                <w:rStyle w:val="ad"/>
                <w:rFonts w:eastAsia="微软雅黑"/>
                <w:noProof/>
              </w:rPr>
              <w:t>图如下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DFF" w:rsidRDefault="00893DFF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5976363" w:history="1">
            <w:r w:rsidRPr="00FA404E">
              <w:rPr>
                <w:rStyle w:val="ad"/>
                <w:rFonts w:eastAsia="微软雅黑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FA404E">
              <w:rPr>
                <w:rStyle w:val="ad"/>
                <w:rFonts w:eastAsia="微软雅黑"/>
                <w:noProof/>
              </w:rPr>
              <w:t>转换后的关系表如下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6DA" w:rsidRDefault="004F56DA">
          <w:r>
            <w:rPr>
              <w:b/>
              <w:bCs/>
              <w:lang w:val="zh-CN"/>
            </w:rPr>
            <w:fldChar w:fldCharType="end"/>
          </w:r>
        </w:p>
      </w:sdtContent>
    </w:sdt>
    <w:p w:rsidR="004A3C8E" w:rsidRPr="00596EF4" w:rsidRDefault="004F56DA" w:rsidP="004F56DA">
      <w:pPr>
        <w:pStyle w:val="1"/>
      </w:pPr>
      <w:r>
        <w:br w:type="page"/>
      </w:r>
      <w:bookmarkStart w:id="2" w:name="_Toc5976343"/>
      <w:r w:rsidR="004A3C8E" w:rsidRPr="00BC27B0">
        <w:rPr>
          <w:rFonts w:hint="eastAsia"/>
        </w:rPr>
        <w:lastRenderedPageBreak/>
        <w:t>Consider the following information in an airport database</w:t>
      </w:r>
      <w:bookmarkEnd w:id="2"/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 xml:space="preserve">An </w:t>
      </w:r>
      <w:r w:rsidRPr="004A3C8E">
        <w:rPr>
          <w:highlight w:val="yellow"/>
        </w:rPr>
        <w:t>airport</w:t>
      </w:r>
      <w:r w:rsidRPr="006514AE">
        <w:t xml:space="preserve"> is described by its </w:t>
      </w:r>
      <w:r w:rsidRPr="004A3C8E">
        <w:rPr>
          <w:highlight w:val="yellow"/>
        </w:rPr>
        <w:t>name</w:t>
      </w:r>
      <w:r w:rsidRPr="006514AE">
        <w:t xml:space="preserve"> and the </w:t>
      </w:r>
      <w:r w:rsidRPr="004A3C8E">
        <w:rPr>
          <w:highlight w:val="yellow"/>
        </w:rPr>
        <w:t>city</w:t>
      </w:r>
      <w:r w:rsidRPr="006514AE">
        <w:t xml:space="preserve"> that the airport locates at</w:t>
      </w:r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 xml:space="preserve">Each </w:t>
      </w:r>
      <w:r w:rsidRPr="004A3C8E">
        <w:rPr>
          <w:highlight w:val="yellow"/>
        </w:rPr>
        <w:t>airplane</w:t>
      </w:r>
      <w:r w:rsidRPr="006514AE">
        <w:t xml:space="preserve"> has an unique </w:t>
      </w:r>
      <w:r w:rsidRPr="004A3C8E">
        <w:rPr>
          <w:highlight w:val="yellow"/>
        </w:rPr>
        <w:t>registration number</w:t>
      </w:r>
      <w:r w:rsidRPr="006514AE">
        <w:t xml:space="preserve"> and also the </w:t>
      </w:r>
      <w:r w:rsidRPr="004A3C8E">
        <w:rPr>
          <w:highlight w:val="yellow"/>
        </w:rPr>
        <w:t>date of production</w:t>
      </w:r>
      <w:r w:rsidRPr="006514AE">
        <w:t xml:space="preserve"> as its descriptive attributes</w:t>
      </w:r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 xml:space="preserve">Each </w:t>
      </w:r>
      <w:r w:rsidRPr="004A3C8E">
        <w:rPr>
          <w:highlight w:val="yellow"/>
        </w:rPr>
        <w:t>airplane model</w:t>
      </w:r>
      <w:r w:rsidRPr="006514AE">
        <w:t xml:space="preserve"> is identified by a </w:t>
      </w:r>
      <w:r w:rsidRPr="004A3C8E">
        <w:rPr>
          <w:highlight w:val="yellow"/>
        </w:rPr>
        <w:t>model number</w:t>
      </w:r>
      <w:r w:rsidRPr="006514AE">
        <w:t xml:space="preserve"> and has a </w:t>
      </w:r>
      <w:r w:rsidRPr="004A3C8E">
        <w:rPr>
          <w:highlight w:val="yellow"/>
        </w:rPr>
        <w:t>capacity</w:t>
      </w:r>
      <w:r w:rsidRPr="006514AE">
        <w:t xml:space="preserve"> and a </w:t>
      </w:r>
      <w:r w:rsidRPr="004A3C8E">
        <w:rPr>
          <w:highlight w:val="yellow"/>
        </w:rPr>
        <w:t>weight</w:t>
      </w:r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 xml:space="preserve">A </w:t>
      </w:r>
      <w:r w:rsidRPr="004A3C8E">
        <w:rPr>
          <w:highlight w:val="yellow"/>
        </w:rPr>
        <w:t>technician</w:t>
      </w:r>
      <w:r w:rsidRPr="006514AE">
        <w:t xml:space="preserve"> is characterized by </w:t>
      </w:r>
      <w:bookmarkStart w:id="3" w:name="OLE_LINK4"/>
      <w:r w:rsidRPr="006514AE">
        <w:t>an unique t</w:t>
      </w:r>
      <w:r w:rsidRPr="004A3C8E">
        <w:rPr>
          <w:highlight w:val="yellow"/>
        </w:rPr>
        <w:t>echnician_id</w:t>
      </w:r>
      <w:r w:rsidRPr="006514AE">
        <w:t xml:space="preserve">, his </w:t>
      </w:r>
      <w:r w:rsidRPr="004A3C8E">
        <w:rPr>
          <w:highlight w:val="yellow"/>
        </w:rPr>
        <w:t>name</w:t>
      </w:r>
      <w:r w:rsidRPr="006514AE">
        <w:t xml:space="preserve"> and his </w:t>
      </w:r>
      <w:r w:rsidRPr="004A3C8E">
        <w:rPr>
          <w:highlight w:val="yellow"/>
        </w:rPr>
        <w:t>phone number</w:t>
      </w:r>
      <w:bookmarkEnd w:id="3"/>
      <w:r w:rsidRPr="006514AE">
        <w:t xml:space="preserve"> </w:t>
      </w:r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 xml:space="preserve">Each </w:t>
      </w:r>
      <w:r w:rsidRPr="004A3C8E">
        <w:rPr>
          <w:highlight w:val="yellow"/>
        </w:rPr>
        <w:t>airport</w:t>
      </w:r>
      <w:r w:rsidRPr="006514AE">
        <w:t xml:space="preserve"> </w:t>
      </w:r>
      <w:r w:rsidRPr="004A3C8E">
        <w:rPr>
          <w:color w:val="FF0000"/>
        </w:rPr>
        <w:t>accommodates</w:t>
      </w:r>
      <w:r w:rsidRPr="006514AE">
        <w:t xml:space="preserve"> a number of airplane </w:t>
      </w:r>
      <w:r w:rsidRPr="004A3C8E">
        <w:rPr>
          <w:highlight w:val="yellow"/>
        </w:rPr>
        <w:t>models</w:t>
      </w:r>
      <w:r w:rsidRPr="006514AE">
        <w:t>, and an airplane model may appears in several airports; but some airports are  not suitable for accommodaing several special plane models.</w:t>
      </w:r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>Each</w:t>
      </w:r>
      <w:r w:rsidRPr="004A3C8E">
        <w:rPr>
          <w:color w:val="FF0000"/>
        </w:rPr>
        <w:t xml:space="preserve"> </w:t>
      </w:r>
      <w:r w:rsidRPr="004A3C8E">
        <w:rPr>
          <w:highlight w:val="yellow"/>
        </w:rPr>
        <w:t>airplane</w:t>
      </w:r>
      <w:r w:rsidRPr="006514AE">
        <w:t xml:space="preserve"> </w:t>
      </w:r>
      <w:r w:rsidRPr="004A3C8E">
        <w:rPr>
          <w:color w:val="FF0000"/>
        </w:rPr>
        <w:t>is of</w:t>
      </w:r>
      <w:r w:rsidRPr="006514AE">
        <w:t xml:space="preserve"> a specific </w:t>
      </w:r>
      <w:r w:rsidRPr="004A3C8E">
        <w:rPr>
          <w:highlight w:val="yellow"/>
        </w:rPr>
        <w:t>model,</w:t>
      </w:r>
      <w:r w:rsidRPr="006514AE">
        <w:t xml:space="preserve"> e.g. Boeing 737; and for </w:t>
      </w:r>
      <w:r w:rsidRPr="004A3C8E">
        <w:rPr>
          <w:highlight w:val="yellow"/>
        </w:rPr>
        <w:t>each model</w:t>
      </w:r>
      <w:r w:rsidRPr="006514AE">
        <w:t xml:space="preserve">, there are more than one airplane </w:t>
      </w:r>
      <w:r w:rsidRPr="004A3C8E">
        <w:rPr>
          <w:kern w:val="0"/>
        </w:rPr>
        <w:t xml:space="preserve">being of it. </w:t>
      </w:r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 xml:space="preserve">for each airport, there are some technicians working there, and each technician must works </w:t>
      </w:r>
      <w:r w:rsidRPr="004A3C8E">
        <w:rPr>
          <w:b/>
        </w:rPr>
        <w:t>at only one airport</w:t>
      </w:r>
      <w:r w:rsidRPr="006514AE">
        <w:t>.</w:t>
      </w:r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 xml:space="preserve">Each </w:t>
      </w:r>
      <w:r w:rsidRPr="004A3C8E">
        <w:rPr>
          <w:highlight w:val="yellow"/>
        </w:rPr>
        <w:t>technician</w:t>
      </w:r>
      <w:r w:rsidRPr="006514AE">
        <w:t xml:space="preserve"> is </w:t>
      </w:r>
      <w:r w:rsidRPr="004A3C8E">
        <w:rPr>
          <w:color w:val="FF0000"/>
        </w:rPr>
        <w:t>responsible for</w:t>
      </w:r>
      <w:r w:rsidRPr="006514AE">
        <w:t xml:space="preserve"> one or more plane </w:t>
      </w:r>
      <w:r w:rsidRPr="004A3C8E">
        <w:rPr>
          <w:color w:val="FF0000"/>
        </w:rPr>
        <w:t>models</w:t>
      </w:r>
      <w:r w:rsidRPr="006514AE">
        <w:t>, and each plane model has at least one technician responsible for it</w:t>
      </w:r>
    </w:p>
    <w:p w:rsidR="004A3C8E" w:rsidRPr="006514AE" w:rsidRDefault="004A3C8E" w:rsidP="004A3C8E">
      <w:pPr>
        <w:pStyle w:val="a5"/>
        <w:numPr>
          <w:ilvl w:val="0"/>
          <w:numId w:val="9"/>
        </w:numPr>
        <w:ind w:firstLineChars="0"/>
      </w:pPr>
      <w:r w:rsidRPr="006514AE">
        <w:t xml:space="preserve">Each </w:t>
      </w:r>
      <w:r w:rsidRPr="004A3C8E">
        <w:rPr>
          <w:highlight w:val="yellow"/>
        </w:rPr>
        <w:t>airplane</w:t>
      </w:r>
      <w:r w:rsidRPr="006514AE">
        <w:t xml:space="preserve"> is periodically </w:t>
      </w:r>
      <w:r w:rsidRPr="004A3C8E">
        <w:rPr>
          <w:color w:val="FF0000"/>
        </w:rPr>
        <w:t>tested</w:t>
      </w:r>
      <w:r w:rsidRPr="006514AE">
        <w:t xml:space="preserve"> by a number of </w:t>
      </w:r>
      <w:r w:rsidRPr="004A3C8E">
        <w:rPr>
          <w:highlight w:val="yellow"/>
        </w:rPr>
        <w:t>technicians</w:t>
      </w:r>
      <w:r w:rsidRPr="006514AE">
        <w:t xml:space="preserve"> to ensure that the airplane is still airworthy. A technician may test several airplanes each year, and sometimes a technician has no task for testing the airplanes.</w:t>
      </w:r>
    </w:p>
    <w:p w:rsidR="004A3C8E" w:rsidRPr="004A3C8E" w:rsidRDefault="004A3C8E" w:rsidP="004A3C8E">
      <w:pPr>
        <w:pStyle w:val="a5"/>
        <w:numPr>
          <w:ilvl w:val="0"/>
          <w:numId w:val="9"/>
        </w:numPr>
        <w:ind w:firstLineChars="0"/>
      </w:pPr>
      <w:r w:rsidRPr="004A3C8E">
        <w:rPr>
          <w:highlight w:val="yellow"/>
        </w:rPr>
        <w:t>It is required that when a technician tests an airplane, the airplane model that he is responsible for is just the model that the airplane tested is of</w:t>
      </w:r>
      <w:r w:rsidRPr="004A3C8E">
        <w:t xml:space="preserve">.    </w:t>
      </w:r>
    </w:p>
    <w:p w:rsidR="004A3C8E" w:rsidRPr="004A3C8E" w:rsidRDefault="004A3C8E" w:rsidP="004A3C8E">
      <w:pPr>
        <w:pStyle w:val="a5"/>
        <w:numPr>
          <w:ilvl w:val="0"/>
          <w:numId w:val="9"/>
        </w:numPr>
        <w:ind w:firstLineChars="0"/>
      </w:pPr>
      <w:r w:rsidRPr="004A3C8E">
        <w:t xml:space="preserve">The information, such as the </w:t>
      </w:r>
      <w:r w:rsidRPr="004A3C8E">
        <w:rPr>
          <w:highlight w:val="yellow"/>
        </w:rPr>
        <w:t>test number, the testing date, the testing result and the time spent on the test</w:t>
      </w:r>
      <w:r w:rsidRPr="004A3C8E">
        <w:t>, is needed to describe a testing of the airplane</w:t>
      </w:r>
    </w:p>
    <w:p w:rsidR="004A3C8E" w:rsidRDefault="004A3C8E" w:rsidP="004A3C8E">
      <w:pPr>
        <w:pStyle w:val="2"/>
      </w:pPr>
      <w:bookmarkStart w:id="4" w:name="_Toc5976344"/>
      <w:r>
        <w:rPr>
          <w:rFonts w:hint="eastAsia"/>
        </w:rPr>
        <w:t>Question</w:t>
      </w:r>
      <w:r w:rsidR="00C25407">
        <w:t>:</w:t>
      </w:r>
      <w:bookmarkEnd w:id="4"/>
    </w:p>
    <w:p w:rsidR="00893DFF" w:rsidRDefault="004A3C8E" w:rsidP="004A3C8E">
      <w:pPr>
        <w:pStyle w:val="3"/>
        <w:rPr>
          <w:rFonts w:eastAsia="微软雅黑"/>
        </w:rPr>
      </w:pPr>
      <w:r w:rsidRPr="004A3C8E">
        <w:rPr>
          <w:rFonts w:eastAsia="微软雅黑"/>
        </w:rPr>
        <w:t xml:space="preserve"> </w:t>
      </w:r>
      <w:bookmarkStart w:id="5" w:name="_Toc5976345"/>
      <w:r w:rsidRPr="006514AE">
        <w:rPr>
          <w:rFonts w:eastAsia="微软雅黑"/>
        </w:rPr>
        <w:t>Design the E/R diagram</w:t>
      </w:r>
      <w:bookmarkEnd w:id="5"/>
      <w:r w:rsidRPr="006514AE">
        <w:rPr>
          <w:rFonts w:eastAsia="微软雅黑"/>
        </w:rPr>
        <w:t xml:space="preserve"> </w:t>
      </w:r>
    </w:p>
    <w:p w:rsidR="004A3C8E" w:rsidRPr="006514AE" w:rsidRDefault="004A3C8E" w:rsidP="00893DFF">
      <w:r w:rsidRPr="006514AE">
        <w:t xml:space="preserve">for the airport database on the basis of the information mentioned above                                     </w:t>
      </w:r>
    </w:p>
    <w:p w:rsidR="004A3C8E" w:rsidRPr="006514AE" w:rsidRDefault="004A3C8E" w:rsidP="00C25407">
      <w:pPr>
        <w:rPr>
          <w:rFonts w:eastAsia="微软雅黑"/>
        </w:rPr>
      </w:pPr>
      <w:r w:rsidRPr="006514AE">
        <w:rPr>
          <w:i/>
          <w:iCs/>
        </w:rPr>
        <w:t xml:space="preserve">Note: </w:t>
      </w:r>
      <w:r w:rsidRPr="006514AE">
        <w:t xml:space="preserve">the primary key of the entities, mapping cardinality of each relationship and participation of each entity to the relationship should be described in the diagram.              </w:t>
      </w:r>
    </w:p>
    <w:p w:rsidR="00893DFF" w:rsidRDefault="003E3888" w:rsidP="004A3C8E">
      <w:pPr>
        <w:pStyle w:val="3"/>
        <w:jc w:val="left"/>
        <w:rPr>
          <w:rFonts w:eastAsia="微软雅黑"/>
        </w:rPr>
      </w:pPr>
      <w:bookmarkStart w:id="6" w:name="_Toc5976346"/>
      <w:r w:rsidRPr="006514AE">
        <w:rPr>
          <w:rFonts w:eastAsia="微软雅黑"/>
          <w:kern w:val="0"/>
          <w:sz w:val="22"/>
          <w:szCs w:val="28"/>
        </w:rPr>
        <w:t>Convert the E-R diag</w:t>
      </w:r>
      <w:r>
        <w:rPr>
          <w:rFonts w:eastAsia="微软雅黑"/>
          <w:kern w:val="0"/>
          <w:sz w:val="22"/>
          <w:szCs w:val="28"/>
        </w:rPr>
        <w:t>ram</w:t>
      </w:r>
      <w:r w:rsidR="00893DFF">
        <w:rPr>
          <w:rFonts w:eastAsia="微软雅黑"/>
        </w:rPr>
        <w:t>,</w:t>
      </w:r>
      <w:bookmarkEnd w:id="6"/>
    </w:p>
    <w:p w:rsidR="004A3C8E" w:rsidRPr="006514AE" w:rsidRDefault="004A3C8E" w:rsidP="00893DFF">
      <w:r w:rsidRPr="006514AE">
        <w:t xml:space="preserve">and give the primary key of each relation schema by underlines.                                     </w:t>
      </w:r>
    </w:p>
    <w:p w:rsidR="004A3C8E" w:rsidRPr="006514AE" w:rsidRDefault="004A3C8E" w:rsidP="00C25407"/>
    <w:p w:rsidR="004A3C8E" w:rsidRDefault="004A3C8E" w:rsidP="004A3C8E">
      <w:pPr>
        <w:pStyle w:val="2"/>
      </w:pPr>
      <w:bookmarkStart w:id="7" w:name="_Toc5976347"/>
      <w:r w:rsidRPr="006514AE">
        <w:lastRenderedPageBreak/>
        <w:t>Answers</w:t>
      </w:r>
      <w:r w:rsidRPr="006514AE">
        <w:t>：</w:t>
      </w:r>
      <w:bookmarkEnd w:id="7"/>
    </w:p>
    <w:p w:rsidR="004A3C8E" w:rsidRPr="004A3C8E" w:rsidRDefault="004A3C8E" w:rsidP="004A3C8E">
      <w:pPr>
        <w:pStyle w:val="3"/>
      </w:pPr>
      <w:bookmarkStart w:id="8" w:name="_Toc5976348"/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</w:t>
      </w:r>
      <w:bookmarkEnd w:id="8"/>
    </w:p>
    <w:bookmarkStart w:id="9" w:name="_MON_1457100948"/>
    <w:bookmarkEnd w:id="9"/>
    <w:p w:rsidR="004A3C8E" w:rsidRPr="006514AE" w:rsidRDefault="00280083" w:rsidP="00C25407">
      <w:r w:rsidRPr="006514AE">
        <w:object w:dxaOrig="7200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9pt;height:206.5pt" o:ole="">
            <v:imagedata r:id="rId8" o:title=""/>
          </v:shape>
          <o:OLEObject Type="Embed" ProgID="PowerPoint.Show.8" ShapeID="_x0000_i1025" DrawAspect="Content" ObjectID="_1616589174" r:id="rId9"/>
        </w:object>
      </w:r>
    </w:p>
    <w:p w:rsidR="004A3C8E" w:rsidRPr="006514AE" w:rsidRDefault="004A3C8E" w:rsidP="004A3C8E">
      <w:pPr>
        <w:pStyle w:val="3"/>
        <w:rPr>
          <w:rFonts w:eastAsia="微软雅黑"/>
        </w:rPr>
      </w:pPr>
      <w:bookmarkStart w:id="10" w:name="OLE_LINK3"/>
      <w:bookmarkStart w:id="11" w:name="_Toc5976349"/>
      <w:r>
        <w:rPr>
          <w:rFonts w:eastAsia="微软雅黑" w:hint="eastAsia"/>
        </w:rPr>
        <w:t>（</w:t>
      </w:r>
      <w:r>
        <w:rPr>
          <w:rFonts w:eastAsia="微软雅黑" w:hint="eastAsia"/>
        </w:rPr>
        <w:t>2</w:t>
      </w:r>
      <w:r>
        <w:rPr>
          <w:rFonts w:eastAsia="微软雅黑" w:hint="eastAsia"/>
        </w:rPr>
        <w:t>）</w:t>
      </w:r>
      <w:bookmarkEnd w:id="11"/>
      <w:r w:rsidRPr="006514AE">
        <w:rPr>
          <w:rFonts w:eastAsia="微软雅黑"/>
        </w:rPr>
        <w:t xml:space="preserve">  </w:t>
      </w:r>
    </w:p>
    <w:p w:rsidR="004A3C8E" w:rsidRPr="006514AE" w:rsidRDefault="004A3C8E" w:rsidP="00C25407"/>
    <w:p w:rsidR="004A3C8E" w:rsidRPr="006514AE" w:rsidRDefault="004A3C8E" w:rsidP="00C25407">
      <w:r w:rsidRPr="006514AE">
        <w:t>实体</w:t>
      </w:r>
      <w:bookmarkEnd w:id="10"/>
      <w:r w:rsidRPr="006514AE">
        <w:t>airport</w:t>
      </w:r>
      <w:r w:rsidRPr="006514AE">
        <w:t>归结为</w:t>
      </w:r>
      <w:r w:rsidRPr="006514AE">
        <w:t>:  airport(</w:t>
      </w:r>
      <w:r w:rsidRPr="006514AE">
        <w:rPr>
          <w:u w:val="single"/>
        </w:rPr>
        <w:t>a-name</w:t>
      </w:r>
      <w:r w:rsidRPr="006514AE">
        <w:t>, city);</w:t>
      </w:r>
    </w:p>
    <w:p w:rsidR="004A3C8E" w:rsidRPr="006514AE" w:rsidRDefault="004A3C8E" w:rsidP="00C25407">
      <w:r w:rsidRPr="006514AE">
        <w:t>实体</w:t>
      </w:r>
      <w:r w:rsidRPr="006514AE">
        <w:t>model</w:t>
      </w:r>
      <w:r w:rsidRPr="006514AE">
        <w:t>归结为</w:t>
      </w:r>
      <w:r w:rsidRPr="006514AE">
        <w:t>:  model(</w:t>
      </w:r>
      <w:r w:rsidRPr="006514AE">
        <w:rPr>
          <w:u w:val="single"/>
        </w:rPr>
        <w:t>m-num</w:t>
      </w:r>
      <w:r w:rsidRPr="006514AE">
        <w:t>, weight, capacity);</w:t>
      </w:r>
    </w:p>
    <w:p w:rsidR="004A3C8E" w:rsidRPr="006514AE" w:rsidRDefault="004A3C8E" w:rsidP="00C25407">
      <w:r w:rsidRPr="006514AE">
        <w:t>联系</w:t>
      </w:r>
      <w:r w:rsidRPr="006514AE">
        <w:t>accommodate</w:t>
      </w:r>
      <w:r w:rsidRPr="006514AE">
        <w:t>归结为</w:t>
      </w:r>
      <w:r w:rsidRPr="006514AE">
        <w:t>: accommodate (</w:t>
      </w:r>
      <w:r w:rsidRPr="006514AE">
        <w:rPr>
          <w:u w:val="single"/>
        </w:rPr>
        <w:t>a-name</w:t>
      </w:r>
      <w:r w:rsidRPr="006514AE">
        <w:t xml:space="preserve">, </w:t>
      </w:r>
      <w:r w:rsidRPr="006514AE">
        <w:rPr>
          <w:u w:val="single"/>
        </w:rPr>
        <w:t>m-num</w:t>
      </w:r>
      <w:r w:rsidRPr="006514AE">
        <w:t>);</w:t>
      </w:r>
    </w:p>
    <w:p w:rsidR="004A3C8E" w:rsidRPr="006514AE" w:rsidRDefault="004A3C8E" w:rsidP="00C25407">
      <w:r w:rsidRPr="006514AE">
        <w:t>实体</w:t>
      </w:r>
      <w:r w:rsidRPr="006514AE">
        <w:t>airplane</w:t>
      </w:r>
      <w:r w:rsidRPr="006514AE">
        <w:t>和联系</w:t>
      </w:r>
      <w:r w:rsidRPr="006514AE">
        <w:t>be-of</w:t>
      </w:r>
      <w:r w:rsidRPr="006514AE">
        <w:t>归结为：</w:t>
      </w:r>
      <w:r w:rsidRPr="006514AE">
        <w:t>airplane(</w:t>
      </w:r>
      <w:r w:rsidRPr="006514AE">
        <w:rPr>
          <w:u w:val="single"/>
        </w:rPr>
        <w:t>re-num</w:t>
      </w:r>
      <w:r w:rsidRPr="006514AE">
        <w:t xml:space="preserve">, date, </w:t>
      </w:r>
      <w:r w:rsidRPr="006514AE">
        <w:rPr>
          <w:b/>
          <w:bCs/>
          <w:color w:val="FF0000"/>
        </w:rPr>
        <w:t>m-num</w:t>
      </w:r>
      <w:r w:rsidRPr="006514AE">
        <w:t>);</w:t>
      </w:r>
    </w:p>
    <w:p w:rsidR="004A3C8E" w:rsidRPr="004A3C8E" w:rsidRDefault="004A3C8E" w:rsidP="00C25407">
      <w:pPr>
        <w:ind w:leftChars="100" w:left="210"/>
        <w:rPr>
          <w:rStyle w:val="a8"/>
          <w:rFonts w:eastAsia="微软雅黑"/>
          <w:smallCaps w:val="0"/>
          <w:sz w:val="18"/>
          <w:szCs w:val="28"/>
        </w:rPr>
      </w:pPr>
      <w:r w:rsidRPr="004A3C8E">
        <w:rPr>
          <w:rStyle w:val="a8"/>
          <w:rFonts w:eastAsia="微软雅黑"/>
          <w:sz w:val="18"/>
          <w:szCs w:val="28"/>
        </w:rPr>
        <w:t>多对一合并</w:t>
      </w:r>
      <w:r w:rsidRPr="004A3C8E">
        <w:rPr>
          <w:rStyle w:val="a8"/>
          <w:rFonts w:eastAsia="微软雅黑"/>
          <w:sz w:val="18"/>
          <w:szCs w:val="28"/>
        </w:rPr>
        <w:t xml:space="preserve"> :</w:t>
      </w:r>
      <w:r w:rsidRPr="004A3C8E">
        <w:rPr>
          <w:rStyle w:val="a8"/>
          <w:rFonts w:eastAsia="微软雅黑"/>
          <w:sz w:val="18"/>
          <w:szCs w:val="28"/>
        </w:rPr>
        <w:t>模式</w:t>
      </w:r>
      <w:r w:rsidRPr="004A3C8E">
        <w:rPr>
          <w:rStyle w:val="a8"/>
          <w:rFonts w:eastAsia="微软雅黑"/>
          <w:sz w:val="18"/>
          <w:szCs w:val="28"/>
        </w:rPr>
        <w:t>be of(</w:t>
      </w:r>
      <w:r w:rsidRPr="004A3C8E">
        <w:rPr>
          <w:rStyle w:val="a8"/>
          <w:rFonts w:eastAsia="微软雅黑"/>
          <w:sz w:val="18"/>
          <w:szCs w:val="28"/>
          <w:u w:val="single"/>
        </w:rPr>
        <w:t>re-num</w:t>
      </w:r>
      <w:r w:rsidRPr="004A3C8E">
        <w:rPr>
          <w:rStyle w:val="a8"/>
          <w:rFonts w:eastAsia="微软雅黑"/>
          <w:sz w:val="18"/>
          <w:szCs w:val="28"/>
        </w:rPr>
        <w:t xml:space="preserve"> , m-num) </w:t>
      </w:r>
      <w:r w:rsidRPr="004A3C8E">
        <w:rPr>
          <w:rStyle w:val="a8"/>
          <w:rFonts w:eastAsia="微软雅黑"/>
          <w:sz w:val="18"/>
          <w:szCs w:val="28"/>
        </w:rPr>
        <w:t>模式</w:t>
      </w:r>
      <w:r w:rsidRPr="004A3C8E">
        <w:rPr>
          <w:rStyle w:val="a8"/>
          <w:rFonts w:eastAsia="微软雅黑"/>
          <w:sz w:val="18"/>
          <w:szCs w:val="28"/>
        </w:rPr>
        <w:t xml:space="preserve"> airplane</w:t>
      </w:r>
      <w:r w:rsidRPr="004A3C8E">
        <w:rPr>
          <w:rStyle w:val="a8"/>
          <w:rFonts w:eastAsia="微软雅黑"/>
          <w:sz w:val="18"/>
          <w:szCs w:val="28"/>
        </w:rPr>
        <w:t>（</w:t>
      </w:r>
      <w:r w:rsidRPr="004A3C8E">
        <w:rPr>
          <w:rStyle w:val="a8"/>
          <w:rFonts w:eastAsia="微软雅黑"/>
          <w:sz w:val="18"/>
          <w:szCs w:val="28"/>
          <w:u w:val="single"/>
        </w:rPr>
        <w:t xml:space="preserve">re-num </w:t>
      </w:r>
      <w:r w:rsidRPr="004A3C8E">
        <w:rPr>
          <w:rStyle w:val="a8"/>
          <w:rFonts w:eastAsia="微软雅黑"/>
          <w:sz w:val="18"/>
          <w:szCs w:val="28"/>
        </w:rPr>
        <w:t>, date</w:t>
      </w:r>
      <w:r w:rsidRPr="004A3C8E">
        <w:rPr>
          <w:rStyle w:val="a8"/>
          <w:rFonts w:eastAsia="微软雅黑"/>
          <w:sz w:val="18"/>
          <w:szCs w:val="28"/>
        </w:rPr>
        <w:t>）</w:t>
      </w:r>
    </w:p>
    <w:p w:rsidR="004A3C8E" w:rsidRPr="004A3C8E" w:rsidRDefault="004A3C8E" w:rsidP="00C25407">
      <w:pPr>
        <w:ind w:leftChars="100" w:left="210"/>
        <w:rPr>
          <w:rStyle w:val="a8"/>
          <w:rFonts w:eastAsia="微软雅黑"/>
          <w:sz w:val="18"/>
          <w:szCs w:val="28"/>
        </w:rPr>
      </w:pPr>
      <w:r w:rsidRPr="004A3C8E">
        <w:rPr>
          <w:rStyle w:val="a8"/>
          <w:rFonts w:eastAsia="微软雅黑"/>
          <w:sz w:val="18"/>
          <w:szCs w:val="28"/>
        </w:rPr>
        <w:t>与</w:t>
      </w:r>
      <w:r w:rsidRPr="004A3C8E">
        <w:rPr>
          <w:rStyle w:val="a8"/>
          <w:rFonts w:eastAsia="微软雅黑"/>
          <w:sz w:val="18"/>
          <w:szCs w:val="28"/>
        </w:rPr>
        <w:t>airplane</w:t>
      </w:r>
      <w:r w:rsidRPr="004A3C8E">
        <w:rPr>
          <w:rStyle w:val="a8"/>
          <w:rFonts w:eastAsia="微软雅黑"/>
          <w:sz w:val="18"/>
          <w:szCs w:val="28"/>
        </w:rPr>
        <w:t>合并后的模式属性为</w:t>
      </w:r>
      <w:r w:rsidRPr="004A3C8E">
        <w:rPr>
          <w:rStyle w:val="a8"/>
          <w:rFonts w:eastAsia="微软雅黑"/>
          <w:sz w:val="18"/>
          <w:szCs w:val="28"/>
        </w:rPr>
        <w:t xml:space="preserve"> </w:t>
      </w:r>
      <w:r w:rsidRPr="004A3C8E">
        <w:rPr>
          <w:rStyle w:val="a8"/>
          <w:rFonts w:eastAsia="微软雅黑"/>
          <w:sz w:val="18"/>
          <w:szCs w:val="28"/>
        </w:rPr>
        <w:t>包含两个模式所有属性的并集</w:t>
      </w:r>
      <w:r w:rsidRPr="004A3C8E">
        <w:rPr>
          <w:rStyle w:val="a8"/>
          <w:rFonts w:eastAsia="微软雅黑"/>
          <w:sz w:val="18"/>
          <w:szCs w:val="28"/>
        </w:rPr>
        <w:t>:</w:t>
      </w:r>
    </w:p>
    <w:p w:rsidR="004A3C8E" w:rsidRPr="004A3C8E" w:rsidRDefault="004A3C8E" w:rsidP="00C25407">
      <w:pPr>
        <w:ind w:leftChars="100" w:left="210"/>
        <w:rPr>
          <w:rStyle w:val="a8"/>
          <w:rFonts w:eastAsia="微软雅黑"/>
          <w:sz w:val="18"/>
          <w:szCs w:val="28"/>
        </w:rPr>
      </w:pPr>
      <w:r w:rsidRPr="004A3C8E">
        <w:rPr>
          <w:rStyle w:val="a8"/>
          <w:rFonts w:eastAsia="微软雅黑"/>
          <w:sz w:val="18"/>
          <w:szCs w:val="28"/>
        </w:rPr>
        <w:t>airplane(</w:t>
      </w:r>
      <w:r w:rsidRPr="004A3C8E">
        <w:rPr>
          <w:rStyle w:val="a8"/>
          <w:rFonts w:eastAsia="微软雅黑"/>
          <w:sz w:val="18"/>
          <w:szCs w:val="28"/>
          <w:u w:val="single"/>
        </w:rPr>
        <w:t>re-num</w:t>
      </w:r>
      <w:r w:rsidRPr="004A3C8E">
        <w:rPr>
          <w:rStyle w:val="a8"/>
          <w:rFonts w:eastAsia="微软雅黑"/>
          <w:sz w:val="18"/>
          <w:szCs w:val="28"/>
        </w:rPr>
        <w:t>, date, m-num)</w:t>
      </w:r>
    </w:p>
    <w:p w:rsidR="004A3C8E" w:rsidRPr="004A3C8E" w:rsidRDefault="004A3C8E" w:rsidP="00C25407">
      <w:pPr>
        <w:ind w:leftChars="100" w:left="210"/>
        <w:rPr>
          <w:rStyle w:val="a8"/>
          <w:rFonts w:eastAsia="微软雅黑"/>
          <w:sz w:val="18"/>
          <w:szCs w:val="28"/>
        </w:rPr>
      </w:pPr>
      <w:r w:rsidRPr="004A3C8E">
        <w:rPr>
          <w:rStyle w:val="a8"/>
          <w:rFonts w:eastAsia="微软雅黑"/>
          <w:sz w:val="18"/>
          <w:szCs w:val="28"/>
        </w:rPr>
        <w:t>合并后的主码为融入关系的那个实体集的主码，即</w:t>
      </w:r>
      <w:r w:rsidRPr="004A3C8E">
        <w:rPr>
          <w:rStyle w:val="a8"/>
          <w:rFonts w:eastAsia="微软雅黑"/>
          <w:sz w:val="18"/>
          <w:szCs w:val="28"/>
          <w:u w:val="single"/>
        </w:rPr>
        <w:t>re-num</w:t>
      </w:r>
    </w:p>
    <w:p w:rsidR="004A3C8E" w:rsidRPr="006514AE" w:rsidRDefault="004A3C8E" w:rsidP="00C25407">
      <w:r w:rsidRPr="006514AE">
        <w:t>实体</w:t>
      </w:r>
      <w:r w:rsidRPr="006514AE">
        <w:t>technician</w:t>
      </w:r>
      <w:r w:rsidRPr="006514AE">
        <w:t>、联系</w:t>
      </w:r>
      <w:r w:rsidRPr="006514AE">
        <w:t>work</w:t>
      </w:r>
      <w:r w:rsidRPr="006514AE">
        <w:t>归结为：</w:t>
      </w:r>
    </w:p>
    <w:p w:rsidR="004A3C8E" w:rsidRPr="006514AE" w:rsidRDefault="004A3C8E" w:rsidP="00C25407">
      <w:pPr>
        <w:rPr>
          <w:rStyle w:val="a8"/>
          <w:rFonts w:eastAsia="微软雅黑"/>
          <w:sz w:val="22"/>
          <w:szCs w:val="28"/>
        </w:rPr>
      </w:pPr>
      <w:r w:rsidRPr="006514AE">
        <w:t>technician(</w:t>
      </w:r>
      <w:r w:rsidRPr="006514AE">
        <w:rPr>
          <w:u w:val="single"/>
        </w:rPr>
        <w:t>t-id</w:t>
      </w:r>
      <w:r w:rsidRPr="006514AE">
        <w:t xml:space="preserve">, t-name, phone-num, a-name) </w:t>
      </w:r>
      <w:r w:rsidRPr="004A3C8E">
        <w:t>多对一合并</w:t>
      </w:r>
    </w:p>
    <w:p w:rsidR="004A3C8E" w:rsidRPr="006514AE" w:rsidRDefault="004A3C8E" w:rsidP="00C25407">
      <w:r w:rsidRPr="006514AE">
        <w:t>联系</w:t>
      </w:r>
      <w:r w:rsidRPr="006514AE">
        <w:t>test</w:t>
      </w:r>
      <w:r w:rsidRPr="006514AE">
        <w:t>归结为</w:t>
      </w:r>
      <w:r w:rsidRPr="006514AE">
        <w:t>:</w:t>
      </w:r>
    </w:p>
    <w:p w:rsidR="004A3C8E" w:rsidRPr="006514AE" w:rsidRDefault="004A3C8E" w:rsidP="00C25407">
      <w:r w:rsidRPr="006514AE">
        <w:t>test(</w:t>
      </w:r>
      <w:r w:rsidRPr="006514AE">
        <w:rPr>
          <w:u w:val="single"/>
        </w:rPr>
        <w:t>t-id</w:t>
      </w:r>
      <w:r w:rsidRPr="006514AE">
        <w:t>,</w:t>
      </w:r>
      <w:r w:rsidRPr="006514AE">
        <w:rPr>
          <w:u w:val="single"/>
        </w:rPr>
        <w:t xml:space="preserve"> re-num</w:t>
      </w:r>
      <w:r w:rsidRPr="006514AE">
        <w:t>, t-num, t-date, time, result)</w:t>
      </w:r>
    </w:p>
    <w:p w:rsidR="00D45AFD" w:rsidRDefault="004A3C8E" w:rsidP="00C25407">
      <w:r w:rsidRPr="006514AE">
        <w:t>联系</w:t>
      </w:r>
      <w:r w:rsidRPr="006514AE">
        <w:t>responsible</w:t>
      </w:r>
      <w:r w:rsidRPr="006514AE">
        <w:t>归结为</w:t>
      </w:r>
      <w:r w:rsidRPr="006514AE">
        <w:t>: responsible(</w:t>
      </w:r>
      <w:r w:rsidRPr="006514AE">
        <w:rPr>
          <w:u w:val="single"/>
        </w:rPr>
        <w:t>t-id</w:t>
      </w:r>
      <w:r w:rsidRPr="006514AE">
        <w:t xml:space="preserve">, </w:t>
      </w:r>
      <w:r w:rsidRPr="006514AE">
        <w:rPr>
          <w:u w:val="single"/>
        </w:rPr>
        <w:t>m-num</w:t>
      </w:r>
      <w:r w:rsidRPr="006514AE">
        <w:t>)</w:t>
      </w:r>
    </w:p>
    <w:p w:rsidR="004A3C8E" w:rsidRDefault="004A3C8E" w:rsidP="004A3C8E">
      <w:pPr>
        <w:pStyle w:val="1"/>
      </w:pPr>
      <w:bookmarkStart w:id="12" w:name="_Toc5976350"/>
      <w:r>
        <w:rPr>
          <w:rFonts w:hint="eastAsia"/>
        </w:rPr>
        <w:t>Consider the following information:</w:t>
      </w:r>
      <w:bookmarkEnd w:id="12"/>
      <w:r>
        <w:rPr>
          <w:rFonts w:hint="eastAsia"/>
        </w:rPr>
        <w:t xml:space="preserve">        </w:t>
      </w:r>
    </w:p>
    <w:p w:rsidR="004A3C8E" w:rsidRPr="004A3C8E" w:rsidRDefault="004A3C8E" w:rsidP="00C25407">
      <w:r w:rsidRPr="004A3C8E">
        <w:t>A university student database needs to store information about students, professors, projects, and departments.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lastRenderedPageBreak/>
        <w:t>Each student has an SNo, a name, an age, and a degree program (e.g. M.S. or Ph.D.).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t>Each professor has a PNo, a name, an age, and a research specialty.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t>Each project has a project number, a starting date, an ending date, and a budget.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t>Each department has a department number, a department name, and a main office.</w:t>
      </w:r>
    </w:p>
    <w:p w:rsidR="004A3C8E" w:rsidRPr="00280083" w:rsidRDefault="004A3C8E" w:rsidP="00280083">
      <w:pPr>
        <w:pStyle w:val="a5"/>
        <w:numPr>
          <w:ilvl w:val="0"/>
          <w:numId w:val="11"/>
        </w:numPr>
        <w:ind w:firstLineChars="0"/>
        <w:rPr>
          <w:kern w:val="0"/>
        </w:rPr>
      </w:pPr>
      <w:r w:rsidRPr="006514AE">
        <w:t>integrity constraints: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t xml:space="preserve">A student </w:t>
      </w:r>
      <w:r w:rsidRPr="00280083">
        <w:rPr>
          <w:i/>
          <w:iCs/>
        </w:rPr>
        <w:t>studies</w:t>
      </w:r>
      <w:r w:rsidRPr="006514AE">
        <w:t xml:space="preserve"> in one (and only one) department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t>A Professor works in one (and only one) department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t xml:space="preserve">Each project must be managed by one and only one professor, and each professor must manage at least one project.  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t>Each project is worked on by some students, more than one student can participate(or work on) the same project, and some students may work on no projects.</w:t>
      </w:r>
    </w:p>
    <w:p w:rsidR="004A3C8E" w:rsidRPr="006514AE" w:rsidRDefault="004A3C8E" w:rsidP="00280083">
      <w:pPr>
        <w:pStyle w:val="a5"/>
        <w:numPr>
          <w:ilvl w:val="0"/>
          <w:numId w:val="11"/>
        </w:numPr>
        <w:ind w:firstLineChars="0"/>
      </w:pPr>
      <w:r w:rsidRPr="006514AE">
        <w:t xml:space="preserve">When a student work on a project, the professor managing this project must supervise the student’s work. One student may work on several projects, so he may have several supervisors. </w:t>
      </w:r>
    </w:p>
    <w:p w:rsidR="00C25407" w:rsidRDefault="00C25407" w:rsidP="00C25407">
      <w:pPr>
        <w:pStyle w:val="2"/>
      </w:pPr>
      <w:bookmarkStart w:id="13" w:name="_Toc5976351"/>
      <w:r>
        <w:rPr>
          <w:rFonts w:hint="eastAsia"/>
        </w:rPr>
        <w:t>Question</w:t>
      </w:r>
      <w:r>
        <w:t>:</w:t>
      </w:r>
      <w:bookmarkEnd w:id="13"/>
    </w:p>
    <w:p w:rsidR="00893DFF" w:rsidRDefault="004A3C8E" w:rsidP="00C25407">
      <w:pPr>
        <w:pStyle w:val="3"/>
        <w:rPr>
          <w:rFonts w:eastAsia="微软雅黑"/>
        </w:rPr>
      </w:pPr>
      <w:bookmarkStart w:id="14" w:name="_Toc5976352"/>
      <w:r w:rsidRPr="006514AE">
        <w:rPr>
          <w:rFonts w:eastAsia="微软雅黑"/>
        </w:rPr>
        <w:t>Design and draw an E/R diagram</w:t>
      </w:r>
      <w:bookmarkEnd w:id="14"/>
      <w:r w:rsidRPr="006514AE">
        <w:rPr>
          <w:rFonts w:eastAsia="微软雅黑"/>
        </w:rPr>
        <w:t xml:space="preserve"> </w:t>
      </w:r>
    </w:p>
    <w:p w:rsidR="004A3C8E" w:rsidRPr="006514AE" w:rsidRDefault="004A3C8E" w:rsidP="00893DFF">
      <w:r w:rsidRPr="006514AE">
        <w:t>for this database that captures the information above .</w:t>
      </w:r>
    </w:p>
    <w:p w:rsidR="00280083" w:rsidRDefault="004A3C8E" w:rsidP="00280083">
      <w:r w:rsidRPr="006514AE">
        <w:rPr>
          <w:i/>
          <w:iCs/>
        </w:rPr>
        <w:t xml:space="preserve">Note: </w:t>
      </w:r>
      <w:r w:rsidRPr="006514AE">
        <w:t>mapping cardinality of each relationship and participation of each entity to the relationship should be described in the diagram.</w:t>
      </w:r>
    </w:p>
    <w:p w:rsidR="00893DFF" w:rsidRDefault="00280083" w:rsidP="00280083">
      <w:pPr>
        <w:pStyle w:val="3"/>
        <w:rPr>
          <w:rFonts w:eastAsia="微软雅黑"/>
        </w:rPr>
      </w:pPr>
      <w:bookmarkStart w:id="15" w:name="_Toc5976353"/>
      <w:r>
        <w:rPr>
          <w:rFonts w:eastAsia="微软雅黑" w:hint="eastAsia"/>
        </w:rPr>
        <w:t>c</w:t>
      </w:r>
      <w:r w:rsidRPr="006514AE">
        <w:rPr>
          <w:rFonts w:eastAsia="微软雅黑"/>
        </w:rPr>
        <w:t>onvert the E-R diagram to the proper relational schema</w:t>
      </w:r>
      <w:bookmarkEnd w:id="15"/>
    </w:p>
    <w:p w:rsidR="00280083" w:rsidRPr="006514AE" w:rsidRDefault="00280083" w:rsidP="00893DFF">
      <w:r w:rsidRPr="006514AE">
        <w:t xml:space="preserve"> and give the primary key of each relation schema by underlines.</w:t>
      </w:r>
    </w:p>
    <w:p w:rsidR="00280083" w:rsidRPr="00280083" w:rsidRDefault="00280083" w:rsidP="00280083"/>
    <w:p w:rsidR="00280083" w:rsidRDefault="00280083" w:rsidP="00280083"/>
    <w:p w:rsidR="004A3C8E" w:rsidRPr="006514AE" w:rsidRDefault="004A3C8E" w:rsidP="00C25407">
      <w:pPr>
        <w:pStyle w:val="2"/>
      </w:pPr>
      <w:bookmarkStart w:id="16" w:name="_Toc5976354"/>
      <w:r w:rsidRPr="006514AE">
        <w:lastRenderedPageBreak/>
        <w:t>Answers</w:t>
      </w:r>
      <w:r w:rsidRPr="006514AE">
        <w:t>：</w:t>
      </w:r>
      <w:bookmarkEnd w:id="16"/>
    </w:p>
    <w:p w:rsidR="004A3C8E" w:rsidRPr="006514AE" w:rsidRDefault="004A3C8E" w:rsidP="00C25407">
      <w:pPr>
        <w:pStyle w:val="3"/>
        <w:rPr>
          <w:rFonts w:eastAsia="微软雅黑"/>
        </w:rPr>
      </w:pPr>
      <w:r w:rsidRPr="006514AE">
        <w:rPr>
          <w:rFonts w:eastAsia="微软雅黑"/>
        </w:rPr>
        <w:t xml:space="preserve"> </w:t>
      </w:r>
      <w:bookmarkStart w:id="17" w:name="_Toc5976355"/>
      <w:r w:rsidRPr="006514AE">
        <w:rPr>
          <w:rFonts w:eastAsia="微软雅黑"/>
        </w:rPr>
        <w:t xml:space="preserve">(1) </w:t>
      </w:r>
      <w:bookmarkStart w:id="18" w:name="OLE_LINK1"/>
      <w:r w:rsidRPr="006514AE">
        <w:rPr>
          <w:rFonts w:eastAsia="微软雅黑"/>
        </w:rPr>
        <w:t>E-R diagram is as follows</w:t>
      </w:r>
      <w:bookmarkEnd w:id="17"/>
      <w:bookmarkEnd w:id="18"/>
    </w:p>
    <w:bookmarkStart w:id="19" w:name="_MON_1173680722"/>
    <w:bookmarkEnd w:id="19"/>
    <w:bookmarkStart w:id="20" w:name="_MON_1173273353"/>
    <w:bookmarkEnd w:id="20"/>
    <w:p w:rsidR="004A3C8E" w:rsidRPr="006514AE" w:rsidRDefault="004A3C8E" w:rsidP="00C25407">
      <w:r w:rsidRPr="006514AE">
        <w:object w:dxaOrig="7200" w:dyaOrig="5400">
          <v:shape id="_x0000_i1026" type="#_x0000_t75" style="width:5in;height:270.35pt" o:ole="">
            <v:imagedata r:id="rId10" o:title=""/>
          </v:shape>
          <o:OLEObject Type="Embed" ProgID="PowerPoint.Show.8" ShapeID="_x0000_i1026" DrawAspect="Content" ObjectID="_1616589175" r:id="rId11"/>
        </w:object>
      </w:r>
      <w:r w:rsidRPr="006514AE">
        <w:t xml:space="preserve"> </w:t>
      </w:r>
    </w:p>
    <w:p w:rsidR="004A3C8E" w:rsidRPr="006514AE" w:rsidRDefault="00C25407" w:rsidP="00412482">
      <w:pPr>
        <w:pStyle w:val="3"/>
        <w:jc w:val="left"/>
        <w:rPr>
          <w:rFonts w:eastAsia="微软雅黑"/>
        </w:rPr>
      </w:pPr>
      <w:r>
        <w:rPr>
          <w:rFonts w:eastAsiaTheme="minorEastAsia"/>
        </w:rPr>
        <w:t xml:space="preserve"> </w:t>
      </w:r>
      <w:bookmarkStart w:id="21" w:name="_Toc5976356"/>
      <w:r w:rsidR="004A3C8E" w:rsidRPr="00C25407">
        <w:rPr>
          <w:rFonts w:eastAsiaTheme="minorEastAsia" w:hint="eastAsia"/>
        </w:rPr>
        <w:t>(2)</w:t>
      </w:r>
      <w:r w:rsidR="004A3C8E" w:rsidRPr="00C25407">
        <w:rPr>
          <w:rFonts w:eastAsia="微软雅黑"/>
        </w:rPr>
        <w:t xml:space="preserve"> </w:t>
      </w:r>
      <w:r w:rsidR="004A3C8E" w:rsidRPr="006514AE">
        <w:rPr>
          <w:rFonts w:eastAsia="微软雅黑"/>
        </w:rPr>
        <w:t>reduced tables are as follows:</w:t>
      </w:r>
      <w:bookmarkEnd w:id="21"/>
      <w:r w:rsidR="004A3C8E" w:rsidRPr="006514AE">
        <w:rPr>
          <w:rFonts w:eastAsia="微软雅黑"/>
        </w:rPr>
        <w:t xml:space="preserve"> </w:t>
      </w:r>
    </w:p>
    <w:p w:rsidR="004A3C8E" w:rsidRPr="006514AE" w:rsidRDefault="004A3C8E" w:rsidP="00C25407">
      <w:r w:rsidRPr="006514AE">
        <w:t>(a) student (</w:t>
      </w:r>
      <w:r w:rsidRPr="006514AE">
        <w:rPr>
          <w:u w:val="single"/>
        </w:rPr>
        <w:t>SNo</w:t>
      </w:r>
      <w:r w:rsidRPr="006514AE">
        <w:t xml:space="preserve">, name, age, degree-program, </w:t>
      </w:r>
      <w:r w:rsidRPr="006514AE">
        <w:rPr>
          <w:b/>
          <w:i/>
          <w:color w:val="0000FF"/>
        </w:rPr>
        <w:t>department-numbe</w:t>
      </w:r>
      <w:r w:rsidRPr="006514AE">
        <w:rPr>
          <w:i/>
          <w:color w:val="0000FF"/>
        </w:rPr>
        <w:t>r</w:t>
      </w:r>
      <w:r w:rsidRPr="006514AE">
        <w:t>)</w:t>
      </w:r>
    </w:p>
    <w:p w:rsidR="004A3C8E" w:rsidRPr="006514AE" w:rsidRDefault="004A3C8E" w:rsidP="00C25407">
      <w:r w:rsidRPr="006514AE">
        <w:t>Note:  relationship</w:t>
      </w:r>
      <w:r w:rsidRPr="006514AE">
        <w:rPr>
          <w:b/>
          <w:bCs/>
        </w:rPr>
        <w:t xml:space="preserve"> study</w:t>
      </w:r>
      <w:r w:rsidRPr="006514AE">
        <w:t xml:space="preserve"> is reduced to this table</w:t>
      </w:r>
    </w:p>
    <w:p w:rsidR="004A3C8E" w:rsidRPr="006514AE" w:rsidRDefault="004A3C8E" w:rsidP="00C25407">
      <w:pPr>
        <w:ind w:leftChars="100" w:left="210"/>
        <w:rPr>
          <w:rStyle w:val="a8"/>
          <w:rFonts w:eastAsia="微软雅黑"/>
          <w:sz w:val="18"/>
          <w:szCs w:val="28"/>
        </w:rPr>
      </w:pPr>
      <w:r w:rsidRPr="006514AE">
        <w:rPr>
          <w:rStyle w:val="a8"/>
          <w:rFonts w:eastAsia="微软雅黑"/>
          <w:sz w:val="18"/>
          <w:szCs w:val="28"/>
        </w:rPr>
        <w:t>原</w:t>
      </w:r>
      <w:r w:rsidRPr="006514AE">
        <w:rPr>
          <w:rStyle w:val="a8"/>
          <w:rFonts w:eastAsia="微软雅黑"/>
          <w:sz w:val="18"/>
          <w:szCs w:val="28"/>
        </w:rPr>
        <w:t xml:space="preserve"> student(</w:t>
      </w:r>
      <w:r w:rsidRPr="006514AE">
        <w:rPr>
          <w:rStyle w:val="a8"/>
          <w:rFonts w:eastAsia="微软雅黑"/>
          <w:sz w:val="18"/>
          <w:szCs w:val="28"/>
          <w:u w:val="single"/>
        </w:rPr>
        <w:t>SNO</w:t>
      </w:r>
      <w:r w:rsidRPr="006514AE">
        <w:rPr>
          <w:rStyle w:val="a8"/>
          <w:rFonts w:eastAsia="微软雅黑"/>
          <w:sz w:val="18"/>
          <w:szCs w:val="28"/>
        </w:rPr>
        <w:t>,age,name,degree-program)</w:t>
      </w:r>
    </w:p>
    <w:p w:rsidR="004A3C8E" w:rsidRPr="006514AE" w:rsidRDefault="004A3C8E" w:rsidP="00C25407">
      <w:pPr>
        <w:ind w:leftChars="100" w:left="210"/>
        <w:rPr>
          <w:rStyle w:val="a8"/>
          <w:rFonts w:eastAsia="微软雅黑"/>
          <w:sz w:val="18"/>
          <w:szCs w:val="28"/>
        </w:rPr>
      </w:pPr>
      <w:r w:rsidRPr="006514AE">
        <w:rPr>
          <w:rStyle w:val="a8"/>
          <w:rFonts w:eastAsia="微软雅黑"/>
          <w:sz w:val="18"/>
          <w:szCs w:val="28"/>
        </w:rPr>
        <w:tab/>
        <w:t>study(</w:t>
      </w:r>
      <w:r w:rsidRPr="006514AE">
        <w:rPr>
          <w:rStyle w:val="a8"/>
          <w:rFonts w:eastAsia="微软雅黑"/>
          <w:sz w:val="18"/>
          <w:szCs w:val="28"/>
          <w:u w:val="single"/>
        </w:rPr>
        <w:t>SNO</w:t>
      </w:r>
      <w:r w:rsidRPr="006514AE">
        <w:rPr>
          <w:rStyle w:val="a8"/>
          <w:rFonts w:eastAsia="微软雅黑"/>
          <w:sz w:val="18"/>
          <w:szCs w:val="28"/>
        </w:rPr>
        <w:t>,department-number)</w:t>
      </w:r>
    </w:p>
    <w:p w:rsidR="004A3C8E" w:rsidRPr="006514AE" w:rsidRDefault="004A3C8E" w:rsidP="00C25407">
      <w:pPr>
        <w:ind w:leftChars="100" w:left="210"/>
        <w:rPr>
          <w:rStyle w:val="a8"/>
          <w:rFonts w:eastAsia="微软雅黑"/>
          <w:sz w:val="18"/>
          <w:szCs w:val="28"/>
        </w:rPr>
      </w:pPr>
      <w:r w:rsidRPr="006514AE">
        <w:rPr>
          <w:rStyle w:val="a8"/>
          <w:rFonts w:eastAsia="微软雅黑"/>
          <w:sz w:val="18"/>
          <w:szCs w:val="28"/>
        </w:rPr>
        <w:t>多对一关系合并后</w:t>
      </w:r>
      <w:r w:rsidRPr="006514AE">
        <w:rPr>
          <w:rStyle w:val="a8"/>
          <w:rFonts w:eastAsia="微软雅黑"/>
          <w:sz w:val="18"/>
          <w:szCs w:val="28"/>
        </w:rPr>
        <w:t>,</w:t>
      </w:r>
      <w:r w:rsidRPr="006514AE">
        <w:rPr>
          <w:rStyle w:val="a8"/>
          <w:rFonts w:eastAsia="微软雅黑"/>
          <w:sz w:val="18"/>
          <w:szCs w:val="28"/>
        </w:rPr>
        <w:t>关系</w:t>
      </w:r>
      <w:r w:rsidRPr="006514AE">
        <w:rPr>
          <w:rStyle w:val="a8"/>
          <w:rFonts w:eastAsia="微软雅黑"/>
          <w:sz w:val="18"/>
          <w:szCs w:val="28"/>
        </w:rPr>
        <w:t xml:space="preserve">study </w:t>
      </w:r>
      <w:r w:rsidRPr="006514AE">
        <w:rPr>
          <w:rStyle w:val="a8"/>
          <w:rFonts w:eastAsia="微软雅黑"/>
          <w:sz w:val="18"/>
          <w:szCs w:val="28"/>
        </w:rPr>
        <w:t>并入</w:t>
      </w:r>
      <w:r w:rsidRPr="006514AE">
        <w:rPr>
          <w:rStyle w:val="a8"/>
          <w:rFonts w:eastAsia="微软雅黑"/>
          <w:sz w:val="18"/>
          <w:szCs w:val="28"/>
        </w:rPr>
        <w:t>student,</w:t>
      </w:r>
      <w:r w:rsidRPr="006514AE">
        <w:rPr>
          <w:rStyle w:val="a8"/>
          <w:rFonts w:eastAsia="微软雅黑"/>
          <w:sz w:val="18"/>
          <w:szCs w:val="28"/>
        </w:rPr>
        <w:t>主码为</w:t>
      </w:r>
      <w:r w:rsidRPr="006514AE">
        <w:rPr>
          <w:rStyle w:val="a8"/>
          <w:rFonts w:eastAsia="微软雅黑"/>
          <w:sz w:val="18"/>
          <w:szCs w:val="28"/>
        </w:rPr>
        <w:t>study</w:t>
      </w:r>
      <w:r w:rsidRPr="006514AE">
        <w:rPr>
          <w:rStyle w:val="a8"/>
          <w:rFonts w:eastAsia="微软雅黑"/>
          <w:sz w:val="18"/>
          <w:szCs w:val="28"/>
        </w:rPr>
        <w:t>的主码：</w:t>
      </w:r>
    </w:p>
    <w:p w:rsidR="004A3C8E" w:rsidRPr="006514AE" w:rsidRDefault="004A3C8E" w:rsidP="00C25407">
      <w:pPr>
        <w:ind w:leftChars="100" w:left="210"/>
        <w:rPr>
          <w:rStyle w:val="a8"/>
          <w:rFonts w:eastAsia="微软雅黑"/>
          <w:sz w:val="18"/>
          <w:szCs w:val="28"/>
        </w:rPr>
      </w:pPr>
      <w:r w:rsidRPr="006514AE">
        <w:rPr>
          <w:rStyle w:val="a8"/>
          <w:rFonts w:eastAsia="微软雅黑"/>
          <w:sz w:val="18"/>
          <w:szCs w:val="28"/>
        </w:rPr>
        <w:t>student (</w:t>
      </w:r>
      <w:r w:rsidRPr="006514AE">
        <w:rPr>
          <w:rStyle w:val="a8"/>
          <w:rFonts w:eastAsia="微软雅黑"/>
          <w:sz w:val="18"/>
          <w:szCs w:val="28"/>
          <w:u w:val="single"/>
        </w:rPr>
        <w:t>SNo</w:t>
      </w:r>
      <w:r w:rsidRPr="006514AE">
        <w:rPr>
          <w:rStyle w:val="a8"/>
          <w:rFonts w:eastAsia="微软雅黑"/>
          <w:sz w:val="18"/>
          <w:szCs w:val="28"/>
        </w:rPr>
        <w:t>, name, age, degree-program, department-number)</w:t>
      </w:r>
    </w:p>
    <w:p w:rsidR="004A3C8E" w:rsidRPr="006514AE" w:rsidRDefault="004A3C8E" w:rsidP="00C25407">
      <w:pPr>
        <w:ind w:leftChars="100" w:left="210"/>
        <w:rPr>
          <w:rStyle w:val="a8"/>
          <w:rFonts w:eastAsia="微软雅黑"/>
          <w:sz w:val="18"/>
          <w:szCs w:val="28"/>
        </w:rPr>
      </w:pPr>
      <w:r w:rsidRPr="006514AE">
        <w:rPr>
          <w:rStyle w:val="a8"/>
          <w:rFonts w:eastAsia="微软雅黑"/>
          <w:sz w:val="18"/>
          <w:szCs w:val="28"/>
        </w:rPr>
        <w:t>后续的多对一关系合并类同</w:t>
      </w:r>
    </w:p>
    <w:p w:rsidR="004A3C8E" w:rsidRPr="006514AE" w:rsidRDefault="004A3C8E" w:rsidP="00C25407">
      <w:r w:rsidRPr="006514AE">
        <w:t>(b) professor (</w:t>
      </w:r>
      <w:r w:rsidRPr="006514AE">
        <w:rPr>
          <w:u w:val="single"/>
        </w:rPr>
        <w:t>PNo</w:t>
      </w:r>
      <w:r w:rsidRPr="006514AE">
        <w:t xml:space="preserve">, name, age, research-area, </w:t>
      </w:r>
      <w:r w:rsidRPr="006514AE">
        <w:rPr>
          <w:b/>
          <w:i/>
          <w:color w:val="0000FF"/>
        </w:rPr>
        <w:t>department-number</w:t>
      </w:r>
      <w:r w:rsidRPr="006514AE">
        <w:t>)</w:t>
      </w:r>
    </w:p>
    <w:p w:rsidR="004A3C8E" w:rsidRDefault="004A3C8E" w:rsidP="00C25407">
      <w:r w:rsidRPr="006514AE">
        <w:t xml:space="preserve">Note:  relationship </w:t>
      </w:r>
      <w:r w:rsidRPr="006514AE">
        <w:rPr>
          <w:b/>
          <w:bCs/>
        </w:rPr>
        <w:t>works</w:t>
      </w:r>
      <w:r w:rsidRPr="006514AE">
        <w:t xml:space="preserve"> is reduced to this table</w:t>
      </w:r>
    </w:p>
    <w:p w:rsidR="004A3C8E" w:rsidRPr="006514AE" w:rsidRDefault="004A3C8E" w:rsidP="00C25407"/>
    <w:p w:rsidR="004A3C8E" w:rsidRDefault="004A3C8E" w:rsidP="00C25407">
      <w:r w:rsidRPr="006514AE">
        <w:t>(c) department (</w:t>
      </w:r>
      <w:r w:rsidRPr="006514AE">
        <w:rPr>
          <w:u w:val="single"/>
        </w:rPr>
        <w:t>department-number</w:t>
      </w:r>
      <w:r w:rsidRPr="006514AE">
        <w:t>, depart-name, main-officer)</w:t>
      </w:r>
    </w:p>
    <w:p w:rsidR="004A3C8E" w:rsidRPr="006514AE" w:rsidRDefault="004A3C8E" w:rsidP="00C25407"/>
    <w:p w:rsidR="004A3C8E" w:rsidRDefault="004A3C8E" w:rsidP="00C25407">
      <w:r w:rsidRPr="006514AE">
        <w:t>(d) project(</w:t>
      </w:r>
      <w:r w:rsidRPr="006514AE">
        <w:rPr>
          <w:u w:val="single"/>
        </w:rPr>
        <w:t>project-number</w:t>
      </w:r>
      <w:r w:rsidRPr="006514AE">
        <w:t xml:space="preserve">, starting-date, ending-date, budget, </w:t>
      </w:r>
      <w:r w:rsidRPr="006514AE">
        <w:rPr>
          <w:b/>
          <w:i/>
          <w:color w:val="0000FF"/>
        </w:rPr>
        <w:t>PNo</w:t>
      </w:r>
      <w:r w:rsidRPr="006514AE">
        <w:t>)</w:t>
      </w:r>
    </w:p>
    <w:p w:rsidR="004A3C8E" w:rsidRDefault="004A3C8E" w:rsidP="00C25407">
      <w:r w:rsidRPr="006514AE">
        <w:t>Note: relationship</w:t>
      </w:r>
      <w:r w:rsidRPr="006514AE">
        <w:rPr>
          <w:b/>
          <w:bCs/>
        </w:rPr>
        <w:t xml:space="preserve"> manage</w:t>
      </w:r>
      <w:r w:rsidRPr="006514AE">
        <w:t xml:space="preserve"> is reduced to this table</w:t>
      </w:r>
    </w:p>
    <w:p w:rsidR="004A3C8E" w:rsidRPr="006514AE" w:rsidRDefault="004A3C8E" w:rsidP="00C25407"/>
    <w:p w:rsidR="004A3C8E" w:rsidRDefault="004A3C8E" w:rsidP="00C25407">
      <w:pPr>
        <w:rPr>
          <w:u w:val="single"/>
        </w:rPr>
      </w:pPr>
      <w:r w:rsidRPr="006514AE">
        <w:t>(e) participate (</w:t>
      </w:r>
      <w:r w:rsidRPr="006514AE">
        <w:rPr>
          <w:u w:val="single"/>
        </w:rPr>
        <w:t>SNo</w:t>
      </w:r>
      <w:r w:rsidRPr="006514AE">
        <w:t xml:space="preserve">, </w:t>
      </w:r>
      <w:r w:rsidRPr="006514AE">
        <w:rPr>
          <w:u w:val="single"/>
        </w:rPr>
        <w:t>project-number)</w:t>
      </w:r>
    </w:p>
    <w:p w:rsidR="004A3C8E" w:rsidRPr="006514AE" w:rsidRDefault="004A3C8E" w:rsidP="00C25407"/>
    <w:p w:rsidR="004A3C8E" w:rsidRPr="006514AE" w:rsidRDefault="004A3C8E" w:rsidP="00C25407">
      <w:r w:rsidRPr="006514AE">
        <w:t>(f) supervisor (</w:t>
      </w:r>
      <w:r w:rsidRPr="00280083">
        <w:rPr>
          <w:u w:val="single"/>
        </w:rPr>
        <w:t>SNo, PNo</w:t>
      </w:r>
      <w:r w:rsidRPr="006514AE">
        <w:t>)</w:t>
      </w:r>
    </w:p>
    <w:p w:rsidR="000A369D" w:rsidRDefault="000A369D" w:rsidP="000A369D">
      <w:pPr>
        <w:pStyle w:val="1"/>
      </w:pPr>
      <w:bookmarkStart w:id="22" w:name="_Toc5976357"/>
      <w:r w:rsidRPr="00ED78AF">
        <w:rPr>
          <w:rFonts w:hint="eastAsia"/>
        </w:rPr>
        <w:lastRenderedPageBreak/>
        <w:t>Consider the following information</w:t>
      </w:r>
      <w:bookmarkEnd w:id="22"/>
    </w:p>
    <w:p w:rsidR="000A369D" w:rsidRPr="000A369D" w:rsidRDefault="000A369D" w:rsidP="000A369D">
      <w:r w:rsidRPr="00ED78AF">
        <w:rPr>
          <w:rFonts w:hint="eastAsia"/>
        </w:rPr>
        <w:t>A hospital database needs to store information about doctors, patients, sickroom (</w:t>
      </w:r>
      <w:r w:rsidRPr="00ED78AF">
        <w:rPr>
          <w:rFonts w:hint="eastAsia"/>
        </w:rPr>
        <w:t>病房</w:t>
      </w:r>
      <w:r w:rsidRPr="00ED78AF">
        <w:rPr>
          <w:rFonts w:hint="eastAsia"/>
        </w:rPr>
        <w:t xml:space="preserve">), </w:t>
      </w:r>
      <w:r w:rsidRPr="00ED78AF">
        <w:t>and departments (</w:t>
      </w:r>
      <w:r w:rsidRPr="00ED78AF">
        <w:rPr>
          <w:rFonts w:hint="eastAsia"/>
        </w:rPr>
        <w:t>科室</w:t>
      </w:r>
      <w:r w:rsidRPr="00ED78AF">
        <w:rPr>
          <w:rFonts w:hint="eastAsia"/>
        </w:rPr>
        <w:t>).</w:t>
      </w:r>
    </w:p>
    <w:p w:rsidR="000A369D" w:rsidRPr="006514AE" w:rsidRDefault="000A369D" w:rsidP="000A369D">
      <w:pPr>
        <w:numPr>
          <w:ilvl w:val="0"/>
          <w:numId w:val="10"/>
        </w:numPr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kern w:val="0"/>
          <w:sz w:val="22"/>
          <w:szCs w:val="28"/>
        </w:rPr>
        <w:t>Each doctor has descriptive attributes of identifier number, name, age, and technical title).</w:t>
      </w:r>
    </w:p>
    <w:p w:rsidR="000A369D" w:rsidRPr="006514AE" w:rsidRDefault="000A369D" w:rsidP="000A369D">
      <w:pPr>
        <w:numPr>
          <w:ilvl w:val="0"/>
          <w:numId w:val="10"/>
        </w:numPr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kern w:val="0"/>
          <w:sz w:val="22"/>
          <w:szCs w:val="28"/>
        </w:rPr>
        <w:t>Each patient has descriptive attributes of the number of medical records(</w:t>
      </w:r>
      <w:r w:rsidRPr="006514AE">
        <w:rPr>
          <w:rFonts w:eastAsia="微软雅黑"/>
          <w:kern w:val="0"/>
          <w:sz w:val="22"/>
          <w:szCs w:val="28"/>
        </w:rPr>
        <w:t>病历</w:t>
      </w:r>
      <w:r w:rsidRPr="006514AE">
        <w:rPr>
          <w:rFonts w:eastAsia="微软雅黑"/>
          <w:kern w:val="0"/>
          <w:sz w:val="22"/>
          <w:szCs w:val="28"/>
        </w:rPr>
        <w:t xml:space="preserve">) , name, age, and sex </w:t>
      </w:r>
    </w:p>
    <w:p w:rsidR="000A369D" w:rsidRPr="006514AE" w:rsidRDefault="000A369D" w:rsidP="000A369D">
      <w:pPr>
        <w:numPr>
          <w:ilvl w:val="0"/>
          <w:numId w:val="10"/>
        </w:numPr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kern w:val="0"/>
          <w:sz w:val="22"/>
          <w:szCs w:val="28"/>
        </w:rPr>
        <w:t>Each sickroom has descriptive attributes of the number of sickroom, the address</w:t>
      </w:r>
    </w:p>
    <w:p w:rsidR="000A369D" w:rsidRPr="006514AE" w:rsidRDefault="000A369D" w:rsidP="000A369D">
      <w:pPr>
        <w:numPr>
          <w:ilvl w:val="0"/>
          <w:numId w:val="10"/>
        </w:numPr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kern w:val="0"/>
          <w:sz w:val="22"/>
          <w:szCs w:val="28"/>
        </w:rPr>
        <w:t>Each department has descriptive attributes of name, address, telephone-number</w:t>
      </w:r>
    </w:p>
    <w:p w:rsidR="000A369D" w:rsidRPr="006514AE" w:rsidRDefault="000A369D" w:rsidP="000A369D">
      <w:pPr>
        <w:numPr>
          <w:ilvl w:val="0"/>
          <w:numId w:val="10"/>
        </w:numPr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sz w:val="22"/>
          <w:szCs w:val="28"/>
        </w:rPr>
        <w:t>Integrity constraints:</w:t>
      </w:r>
    </w:p>
    <w:p w:rsidR="000A369D" w:rsidRPr="006514AE" w:rsidRDefault="000A369D" w:rsidP="000A369D">
      <w:pPr>
        <w:numPr>
          <w:ilvl w:val="2"/>
          <w:numId w:val="10"/>
        </w:numPr>
        <w:tabs>
          <w:tab w:val="clear" w:pos="1260"/>
          <w:tab w:val="num" w:pos="720"/>
        </w:tabs>
        <w:ind w:left="720" w:hanging="360"/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kern w:val="0"/>
          <w:sz w:val="22"/>
          <w:szCs w:val="28"/>
        </w:rPr>
        <w:t xml:space="preserve">Each doctor must belong to one </w:t>
      </w:r>
      <w:r w:rsidRPr="006514AE">
        <w:rPr>
          <w:rFonts w:eastAsia="微软雅黑"/>
          <w:sz w:val="22"/>
          <w:szCs w:val="28"/>
        </w:rPr>
        <w:t>(and only one)</w:t>
      </w:r>
      <w:r w:rsidRPr="006514AE">
        <w:rPr>
          <w:rFonts w:eastAsia="微软雅黑"/>
          <w:kern w:val="0"/>
          <w:sz w:val="22"/>
          <w:szCs w:val="28"/>
        </w:rPr>
        <w:t xml:space="preserve"> department; and for each department, there are more than one doctors belonging to it. </w:t>
      </w:r>
    </w:p>
    <w:p w:rsidR="000A369D" w:rsidRPr="006514AE" w:rsidRDefault="000A369D" w:rsidP="000A369D">
      <w:pPr>
        <w:numPr>
          <w:ilvl w:val="2"/>
          <w:numId w:val="10"/>
        </w:numPr>
        <w:tabs>
          <w:tab w:val="clear" w:pos="1260"/>
          <w:tab w:val="num" w:pos="720"/>
        </w:tabs>
        <w:ind w:left="720" w:hanging="360"/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kern w:val="0"/>
          <w:sz w:val="22"/>
          <w:szCs w:val="28"/>
        </w:rPr>
        <w:t>Each patient is taken care of by one and only one responsible doctor; a doctor may be responsible for no     patients, or only one patients, or more than one patients</w:t>
      </w:r>
    </w:p>
    <w:p w:rsidR="000A369D" w:rsidRPr="006514AE" w:rsidRDefault="000A369D" w:rsidP="000A369D">
      <w:pPr>
        <w:numPr>
          <w:ilvl w:val="2"/>
          <w:numId w:val="10"/>
        </w:numPr>
        <w:tabs>
          <w:tab w:val="clear" w:pos="1260"/>
          <w:tab w:val="num" w:pos="720"/>
        </w:tabs>
        <w:ind w:hanging="900"/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kern w:val="0"/>
          <w:sz w:val="22"/>
          <w:szCs w:val="28"/>
        </w:rPr>
        <w:t>Each patient lives in one and only one sickroom; a sickroom may contain more than one patients</w:t>
      </w:r>
    </w:p>
    <w:p w:rsidR="000A369D" w:rsidRDefault="000A369D" w:rsidP="000A369D">
      <w:pPr>
        <w:numPr>
          <w:ilvl w:val="2"/>
          <w:numId w:val="10"/>
        </w:numPr>
        <w:tabs>
          <w:tab w:val="clear" w:pos="1260"/>
          <w:tab w:val="num" w:pos="720"/>
        </w:tabs>
        <w:ind w:left="720" w:hanging="360"/>
        <w:jc w:val="left"/>
        <w:rPr>
          <w:rFonts w:eastAsia="微软雅黑"/>
          <w:kern w:val="0"/>
          <w:sz w:val="22"/>
          <w:szCs w:val="28"/>
        </w:rPr>
      </w:pPr>
      <w:r w:rsidRPr="006514AE">
        <w:rPr>
          <w:rFonts w:eastAsia="微软雅黑"/>
          <w:kern w:val="0"/>
          <w:sz w:val="22"/>
          <w:szCs w:val="28"/>
        </w:rPr>
        <w:t xml:space="preserve">Each sickroom can be managed by more than one department; but for some departments, there are no sickrooms managed by them, while for other departments, there are more than one managed sickroom. </w:t>
      </w:r>
    </w:p>
    <w:p w:rsidR="00C019C8" w:rsidRPr="006514AE" w:rsidRDefault="00C019C8" w:rsidP="00C019C8">
      <w:pPr>
        <w:pStyle w:val="2"/>
      </w:pPr>
      <w:bookmarkStart w:id="23" w:name="_Toc5976358"/>
      <w:r>
        <w:t>Question:</w:t>
      </w:r>
      <w:bookmarkEnd w:id="23"/>
    </w:p>
    <w:p w:rsidR="00893DFF" w:rsidRDefault="000A369D" w:rsidP="00C019C8">
      <w:pPr>
        <w:pStyle w:val="3"/>
        <w:rPr>
          <w:rFonts w:eastAsia="微软雅黑"/>
        </w:rPr>
      </w:pPr>
      <w:bookmarkStart w:id="24" w:name="_Toc5976359"/>
      <w:r w:rsidRPr="006514AE">
        <w:rPr>
          <w:rFonts w:eastAsia="微软雅黑"/>
        </w:rPr>
        <w:t>Design the E/R diagram</w:t>
      </w:r>
      <w:bookmarkEnd w:id="24"/>
      <w:r w:rsidRPr="006514AE">
        <w:rPr>
          <w:rFonts w:eastAsia="微软雅黑"/>
        </w:rPr>
        <w:t xml:space="preserve"> </w:t>
      </w:r>
    </w:p>
    <w:p w:rsidR="000A369D" w:rsidRPr="006514AE" w:rsidRDefault="000A369D" w:rsidP="00893DFF">
      <w:r w:rsidRPr="006514AE">
        <w:t>for hospital database on basis of the information mentioned above     .(10 points)</w:t>
      </w:r>
    </w:p>
    <w:p w:rsidR="000A369D" w:rsidRPr="006514AE" w:rsidRDefault="000A369D" w:rsidP="00893DFF">
      <w:pPr>
        <w:ind w:firstLineChars="100" w:firstLine="220"/>
        <w:jc w:val="left"/>
        <w:rPr>
          <w:rFonts w:eastAsia="微软雅黑"/>
          <w:kern w:val="0"/>
          <w:sz w:val="22"/>
          <w:szCs w:val="28"/>
        </w:rPr>
      </w:pPr>
      <w:r w:rsidRPr="00893DFF">
        <w:rPr>
          <w:rFonts w:eastAsia="微软雅黑"/>
          <w:b/>
          <w:i/>
          <w:iCs/>
          <w:kern w:val="0"/>
          <w:sz w:val="22"/>
          <w:szCs w:val="28"/>
        </w:rPr>
        <w:t>Note</w:t>
      </w:r>
      <w:r w:rsidRPr="006514AE">
        <w:rPr>
          <w:rFonts w:eastAsia="微软雅黑"/>
          <w:i/>
          <w:iCs/>
          <w:kern w:val="0"/>
          <w:sz w:val="22"/>
          <w:szCs w:val="28"/>
        </w:rPr>
        <w:t xml:space="preserve">: </w:t>
      </w:r>
      <w:r w:rsidRPr="006514AE">
        <w:rPr>
          <w:rFonts w:eastAsia="微软雅黑"/>
          <w:kern w:val="0"/>
          <w:sz w:val="22"/>
          <w:szCs w:val="28"/>
        </w:rPr>
        <w:t>mapping cardinality of each relationship and participation of each entity to the relationship should be described in the diagram.</w:t>
      </w:r>
    </w:p>
    <w:p w:rsidR="00893DFF" w:rsidRDefault="000A369D" w:rsidP="00C019C8">
      <w:pPr>
        <w:pStyle w:val="3"/>
        <w:rPr>
          <w:rFonts w:eastAsia="微软雅黑"/>
        </w:rPr>
      </w:pPr>
      <w:bookmarkStart w:id="25" w:name="_Toc5976360"/>
      <w:r w:rsidRPr="006514AE">
        <w:rPr>
          <w:rFonts w:eastAsia="微软雅黑"/>
        </w:rPr>
        <w:t>Convert the E-R diagram</w:t>
      </w:r>
      <w:bookmarkEnd w:id="25"/>
      <w:r w:rsidRPr="006514AE">
        <w:rPr>
          <w:rFonts w:eastAsia="微软雅黑"/>
        </w:rPr>
        <w:t xml:space="preserve"> </w:t>
      </w:r>
    </w:p>
    <w:p w:rsidR="00C019C8" w:rsidRDefault="000A369D" w:rsidP="00893DFF">
      <w:r w:rsidRPr="006514AE">
        <w:t xml:space="preserve">to the proper relational schema, and give the primary key of each relation schema by underlines.   </w:t>
      </w:r>
    </w:p>
    <w:p w:rsidR="00C019C8" w:rsidRDefault="00C019C8" w:rsidP="00C019C8">
      <w:pPr>
        <w:pStyle w:val="2"/>
      </w:pPr>
      <w:bookmarkStart w:id="26" w:name="_Toc5976361"/>
      <w:r>
        <w:lastRenderedPageBreak/>
        <w:t>Answers:</w:t>
      </w:r>
      <w:bookmarkEnd w:id="26"/>
    </w:p>
    <w:p w:rsidR="00C019C8" w:rsidRDefault="00C019C8" w:rsidP="00C019C8">
      <w:pPr>
        <w:pStyle w:val="3"/>
        <w:jc w:val="left"/>
        <w:rPr>
          <w:rFonts w:eastAsia="微软雅黑"/>
          <w:sz w:val="22"/>
          <w:szCs w:val="28"/>
        </w:rPr>
      </w:pPr>
      <w:bookmarkStart w:id="27" w:name="_Toc5976362"/>
      <w:r w:rsidRPr="006514AE">
        <w:rPr>
          <w:rFonts w:eastAsia="微软雅黑"/>
        </w:rPr>
        <w:t>E-R</w:t>
      </w:r>
      <w:r w:rsidRPr="006514AE">
        <w:rPr>
          <w:rFonts w:eastAsia="微软雅黑"/>
        </w:rPr>
        <w:t>图</w:t>
      </w:r>
      <w:r>
        <w:rPr>
          <w:rFonts w:eastAsia="微软雅黑" w:hint="eastAsia"/>
        </w:rPr>
        <w:t>如下</w:t>
      </w:r>
      <w:bookmarkEnd w:id="27"/>
    </w:p>
    <w:p w:rsidR="00C019C8" w:rsidRPr="00C019C8" w:rsidRDefault="00C019C8" w:rsidP="00C019C8">
      <w:r w:rsidRPr="00C019C8">
        <w:object w:dxaOrig="11394" w:dyaOrig="5016">
          <v:shape id="_x0000_i1027" type="#_x0000_t75" style="width:468pt;height:235pt" o:ole="">
            <v:imagedata r:id="rId12" o:title=""/>
          </v:shape>
          <o:OLEObject Type="Embed" ProgID="Visio.Drawing.11" ShapeID="_x0000_i1027" DrawAspect="Content" ObjectID="_1616589176" r:id="rId13"/>
        </w:object>
      </w:r>
    </w:p>
    <w:p w:rsidR="00C019C8" w:rsidRPr="006514AE" w:rsidRDefault="00C019C8" w:rsidP="00C019C8">
      <w:pPr>
        <w:pStyle w:val="3"/>
        <w:rPr>
          <w:rFonts w:eastAsia="微软雅黑"/>
        </w:rPr>
      </w:pPr>
      <w:bookmarkStart w:id="28" w:name="_Toc5976363"/>
      <w:r w:rsidRPr="006514AE">
        <w:rPr>
          <w:rFonts w:eastAsia="微软雅黑"/>
        </w:rPr>
        <w:t>转换后的关系表如下</w:t>
      </w:r>
      <w:bookmarkEnd w:id="28"/>
      <w:r w:rsidRPr="006514AE">
        <w:rPr>
          <w:rFonts w:eastAsia="微软雅黑"/>
        </w:rPr>
        <w:t xml:space="preserve"> </w:t>
      </w:r>
    </w:p>
    <w:p w:rsidR="00C019C8" w:rsidRPr="006514AE" w:rsidRDefault="00C019C8" w:rsidP="00C019C8">
      <w:pPr>
        <w:ind w:leftChars="171" w:left="359" w:firstLineChars="100" w:firstLine="220"/>
        <w:jc w:val="left"/>
        <w:rPr>
          <w:rFonts w:eastAsia="微软雅黑"/>
          <w:sz w:val="22"/>
          <w:szCs w:val="28"/>
        </w:rPr>
      </w:pPr>
      <w:r w:rsidRPr="006514AE">
        <w:rPr>
          <w:rFonts w:eastAsia="微软雅黑"/>
          <w:sz w:val="22"/>
          <w:szCs w:val="28"/>
        </w:rPr>
        <w:t>department(</w:t>
      </w:r>
      <w:r w:rsidRPr="006514AE">
        <w:rPr>
          <w:rFonts w:eastAsia="微软雅黑"/>
          <w:sz w:val="22"/>
          <w:szCs w:val="28"/>
          <w:u w:val="single"/>
        </w:rPr>
        <w:t>de-name</w:t>
      </w:r>
      <w:r w:rsidRPr="006514AE">
        <w:rPr>
          <w:rFonts w:eastAsia="微软雅黑"/>
          <w:sz w:val="22"/>
          <w:szCs w:val="28"/>
        </w:rPr>
        <w:t>, de-address, tel-num)</w:t>
      </w:r>
    </w:p>
    <w:p w:rsidR="00C019C8" w:rsidRPr="006514AE" w:rsidRDefault="00C019C8" w:rsidP="00C019C8">
      <w:pPr>
        <w:ind w:left="360"/>
        <w:jc w:val="left"/>
        <w:rPr>
          <w:rFonts w:eastAsia="微软雅黑"/>
          <w:sz w:val="22"/>
          <w:szCs w:val="28"/>
        </w:rPr>
      </w:pPr>
      <w:r w:rsidRPr="006514AE">
        <w:rPr>
          <w:rFonts w:eastAsia="微软雅黑"/>
          <w:sz w:val="22"/>
          <w:szCs w:val="28"/>
        </w:rPr>
        <w:t xml:space="preserve">  doctor(</w:t>
      </w:r>
      <w:r w:rsidRPr="006514AE">
        <w:rPr>
          <w:rFonts w:eastAsia="微软雅黑"/>
          <w:sz w:val="22"/>
          <w:szCs w:val="28"/>
          <w:u w:val="single"/>
        </w:rPr>
        <w:t>id-num</w:t>
      </w:r>
      <w:r w:rsidRPr="006514AE">
        <w:rPr>
          <w:rFonts w:eastAsia="微软雅黑"/>
          <w:sz w:val="22"/>
          <w:szCs w:val="28"/>
        </w:rPr>
        <w:t>, name, age, tech-title, de-name)</w:t>
      </w:r>
    </w:p>
    <w:p w:rsidR="00C019C8" w:rsidRPr="006514AE" w:rsidRDefault="00C019C8" w:rsidP="00C019C8">
      <w:pPr>
        <w:ind w:left="360"/>
        <w:jc w:val="left"/>
        <w:rPr>
          <w:rFonts w:eastAsia="微软雅黑"/>
          <w:sz w:val="22"/>
          <w:szCs w:val="28"/>
        </w:rPr>
      </w:pPr>
      <w:r w:rsidRPr="006514AE">
        <w:rPr>
          <w:rFonts w:eastAsia="微软雅黑"/>
          <w:sz w:val="22"/>
          <w:szCs w:val="28"/>
        </w:rPr>
        <w:t xml:space="preserve">  patient(</w:t>
      </w:r>
      <w:r w:rsidRPr="006514AE">
        <w:rPr>
          <w:rFonts w:eastAsia="微软雅黑"/>
          <w:sz w:val="22"/>
          <w:szCs w:val="28"/>
          <w:u w:val="single"/>
        </w:rPr>
        <w:t>record-num</w:t>
      </w:r>
      <w:r w:rsidRPr="006514AE">
        <w:rPr>
          <w:rFonts w:eastAsia="微软雅黑"/>
          <w:sz w:val="22"/>
          <w:szCs w:val="28"/>
        </w:rPr>
        <w:t>, name, sex, age, id-num, room-num)</w:t>
      </w:r>
    </w:p>
    <w:p w:rsidR="00C019C8" w:rsidRPr="006514AE" w:rsidRDefault="00C019C8" w:rsidP="00C019C8">
      <w:pPr>
        <w:ind w:left="360"/>
        <w:jc w:val="left"/>
        <w:rPr>
          <w:rFonts w:eastAsia="微软雅黑"/>
          <w:sz w:val="22"/>
          <w:szCs w:val="28"/>
        </w:rPr>
      </w:pPr>
      <w:r w:rsidRPr="006514AE">
        <w:rPr>
          <w:rFonts w:eastAsia="微软雅黑"/>
          <w:sz w:val="22"/>
          <w:szCs w:val="28"/>
        </w:rPr>
        <w:t xml:space="preserve">  sickroom(</w:t>
      </w:r>
      <w:r w:rsidRPr="006514AE">
        <w:rPr>
          <w:rFonts w:eastAsia="微软雅黑"/>
          <w:sz w:val="22"/>
          <w:szCs w:val="28"/>
          <w:u w:val="single"/>
        </w:rPr>
        <w:t>room-num</w:t>
      </w:r>
      <w:r w:rsidRPr="006514AE">
        <w:rPr>
          <w:rFonts w:eastAsia="微软雅黑"/>
          <w:sz w:val="22"/>
          <w:szCs w:val="28"/>
        </w:rPr>
        <w:t>, address)</w:t>
      </w:r>
    </w:p>
    <w:p w:rsidR="00C019C8" w:rsidRPr="006514AE" w:rsidRDefault="00C019C8" w:rsidP="00C019C8">
      <w:pPr>
        <w:ind w:left="360"/>
        <w:jc w:val="left"/>
        <w:rPr>
          <w:rFonts w:eastAsia="微软雅黑"/>
          <w:sz w:val="22"/>
          <w:szCs w:val="28"/>
        </w:rPr>
      </w:pPr>
      <w:r w:rsidRPr="006514AE">
        <w:rPr>
          <w:rFonts w:eastAsia="微软雅黑"/>
          <w:sz w:val="22"/>
          <w:szCs w:val="28"/>
        </w:rPr>
        <w:t xml:space="preserve">  manage(</w:t>
      </w:r>
      <w:r w:rsidRPr="006514AE">
        <w:rPr>
          <w:rFonts w:eastAsia="微软雅黑"/>
          <w:sz w:val="22"/>
          <w:szCs w:val="28"/>
          <w:u w:val="single"/>
        </w:rPr>
        <w:t>de-name</w:t>
      </w:r>
      <w:r w:rsidRPr="006514AE">
        <w:rPr>
          <w:rFonts w:eastAsia="微软雅黑"/>
          <w:sz w:val="22"/>
          <w:szCs w:val="28"/>
        </w:rPr>
        <w:t xml:space="preserve">, </w:t>
      </w:r>
      <w:r w:rsidRPr="006514AE">
        <w:rPr>
          <w:rFonts w:eastAsia="微软雅黑"/>
          <w:sz w:val="22"/>
          <w:szCs w:val="28"/>
          <w:u w:val="single"/>
        </w:rPr>
        <w:t>room-num</w:t>
      </w:r>
      <w:r w:rsidRPr="006514AE">
        <w:rPr>
          <w:rFonts w:eastAsia="微软雅黑"/>
          <w:sz w:val="22"/>
          <w:szCs w:val="28"/>
        </w:rPr>
        <w:t>)</w:t>
      </w:r>
    </w:p>
    <w:p w:rsidR="000A369D" w:rsidRPr="006514AE" w:rsidRDefault="000A369D" w:rsidP="00C019C8">
      <w:r w:rsidRPr="006514AE">
        <w:t xml:space="preserve">                                                                 </w:t>
      </w:r>
    </w:p>
    <w:p w:rsidR="004A3C8E" w:rsidRPr="004A3C8E" w:rsidRDefault="004A3C8E" w:rsidP="00C019C8">
      <w:pPr>
        <w:rPr>
          <w:rStyle w:val="a4"/>
          <w:b w:val="0"/>
          <w:bCs w:val="0"/>
        </w:rPr>
      </w:pPr>
    </w:p>
    <w:sectPr w:rsidR="004A3C8E" w:rsidRPr="004A3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4C4" w:rsidRDefault="008F54C4" w:rsidP="004F56DA">
      <w:r>
        <w:separator/>
      </w:r>
    </w:p>
  </w:endnote>
  <w:endnote w:type="continuationSeparator" w:id="0">
    <w:p w:rsidR="008F54C4" w:rsidRDefault="008F54C4" w:rsidP="004F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4C4" w:rsidRDefault="008F54C4" w:rsidP="004F56DA">
      <w:r>
        <w:separator/>
      </w:r>
    </w:p>
  </w:footnote>
  <w:footnote w:type="continuationSeparator" w:id="0">
    <w:p w:rsidR="008F54C4" w:rsidRDefault="008F54C4" w:rsidP="004F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2B8"/>
    <w:multiLevelType w:val="hybridMultilevel"/>
    <w:tmpl w:val="614040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B56A27E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2364156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D971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924813"/>
    <w:multiLevelType w:val="hybridMultilevel"/>
    <w:tmpl w:val="A55AF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114B98"/>
    <w:multiLevelType w:val="hybridMultilevel"/>
    <w:tmpl w:val="9356E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812BC7"/>
    <w:multiLevelType w:val="hybridMultilevel"/>
    <w:tmpl w:val="6F8A5E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268E84D2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1D35C5A"/>
    <w:multiLevelType w:val="multilevel"/>
    <w:tmpl w:val="2AD0DEB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56442B81"/>
    <w:multiLevelType w:val="hybridMultilevel"/>
    <w:tmpl w:val="1F541E24"/>
    <w:lvl w:ilvl="0" w:tplc="42BA57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53038E3"/>
    <w:multiLevelType w:val="hybridMultilevel"/>
    <w:tmpl w:val="BA9698A0"/>
    <w:lvl w:ilvl="0" w:tplc="71E85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95342E"/>
    <w:multiLevelType w:val="hybridMultilevel"/>
    <w:tmpl w:val="1D1AE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D54C72"/>
    <w:multiLevelType w:val="hybridMultilevel"/>
    <w:tmpl w:val="0AA4B622"/>
    <w:lvl w:ilvl="0" w:tplc="C032B2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28A9DE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hideSpellingErrors/>
  <w:hideGrammaticalErrors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3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8E"/>
    <w:rsid w:val="000A369D"/>
    <w:rsid w:val="001E3AF6"/>
    <w:rsid w:val="00280083"/>
    <w:rsid w:val="002D7B93"/>
    <w:rsid w:val="003E3888"/>
    <w:rsid w:val="004002B0"/>
    <w:rsid w:val="00433C98"/>
    <w:rsid w:val="004A3C8E"/>
    <w:rsid w:val="004F56DA"/>
    <w:rsid w:val="00505DF1"/>
    <w:rsid w:val="00530BFC"/>
    <w:rsid w:val="00612089"/>
    <w:rsid w:val="0061539F"/>
    <w:rsid w:val="006A76CB"/>
    <w:rsid w:val="00706269"/>
    <w:rsid w:val="00714858"/>
    <w:rsid w:val="0077392C"/>
    <w:rsid w:val="00893DFF"/>
    <w:rsid w:val="008C32C5"/>
    <w:rsid w:val="008F54C4"/>
    <w:rsid w:val="00A6259B"/>
    <w:rsid w:val="00C019C8"/>
    <w:rsid w:val="00C25407"/>
    <w:rsid w:val="00D45AFD"/>
    <w:rsid w:val="00E06D5E"/>
    <w:rsid w:val="00F8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703CA"/>
  <w15:chartTrackingRefBased/>
  <w15:docId w15:val="{32309125-FF44-4642-91A4-716AB49B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C8E"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3C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4002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C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485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85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85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85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85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85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C8E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002B0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C8E"/>
    <w:rPr>
      <w:rFonts w:ascii="Times New Roman" w:eastAsia="Times New Roman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14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85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148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1485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148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14858"/>
    <w:rPr>
      <w:rFonts w:asciiTheme="majorHAnsi" w:eastAsiaTheme="majorEastAsia" w:hAnsiTheme="majorHAnsi" w:cstheme="majorBidi"/>
      <w:szCs w:val="21"/>
    </w:rPr>
  </w:style>
  <w:style w:type="paragraph" w:styleId="a3">
    <w:name w:val="No Spacing"/>
    <w:uiPriority w:val="1"/>
    <w:rsid w:val="002D7B93"/>
    <w:pPr>
      <w:widowControl w:val="0"/>
      <w:jc w:val="both"/>
    </w:pPr>
  </w:style>
  <w:style w:type="character" w:styleId="a4">
    <w:name w:val="Strong"/>
    <w:basedOn w:val="a0"/>
    <w:uiPriority w:val="22"/>
    <w:qFormat/>
    <w:rsid w:val="00505DF1"/>
    <w:rPr>
      <w:b/>
      <w:bCs/>
    </w:rPr>
  </w:style>
  <w:style w:type="paragraph" w:styleId="a5">
    <w:name w:val="List Paragraph"/>
    <w:basedOn w:val="a"/>
    <w:uiPriority w:val="34"/>
    <w:qFormat/>
    <w:rsid w:val="00505DF1"/>
    <w:pPr>
      <w:ind w:firstLineChars="200" w:firstLine="420"/>
    </w:pPr>
  </w:style>
  <w:style w:type="paragraph" w:customStyle="1" w:styleId="31">
    <w:name w:val="标题3"/>
    <w:basedOn w:val="a"/>
    <w:next w:val="a"/>
    <w:link w:val="32"/>
    <w:rsid w:val="001E3AF6"/>
    <w:pPr>
      <w:outlineLvl w:val="2"/>
    </w:pPr>
    <w:rPr>
      <w:b/>
      <w:sz w:val="30"/>
    </w:rPr>
  </w:style>
  <w:style w:type="paragraph" w:customStyle="1" w:styleId="21">
    <w:name w:val="标题2"/>
    <w:next w:val="a"/>
    <w:link w:val="22"/>
    <w:qFormat/>
    <w:rsid w:val="00530BFC"/>
    <w:pPr>
      <w:ind w:left="578" w:hanging="578"/>
      <w:outlineLvl w:val="1"/>
    </w:pPr>
    <w:rPr>
      <w:b/>
      <w:sz w:val="30"/>
    </w:rPr>
  </w:style>
  <w:style w:type="character" w:customStyle="1" w:styleId="32">
    <w:name w:val="标题3 字符"/>
    <w:basedOn w:val="a0"/>
    <w:link w:val="31"/>
    <w:rsid w:val="001E3AF6"/>
    <w:rPr>
      <w:b/>
      <w:sz w:val="30"/>
    </w:rPr>
  </w:style>
  <w:style w:type="character" w:customStyle="1" w:styleId="22">
    <w:name w:val="标题2 字符"/>
    <w:basedOn w:val="a0"/>
    <w:link w:val="21"/>
    <w:rsid w:val="00530BFC"/>
    <w:rPr>
      <w:b/>
      <w:sz w:val="30"/>
    </w:rPr>
  </w:style>
  <w:style w:type="paragraph" w:styleId="a6">
    <w:name w:val="Body Text"/>
    <w:basedOn w:val="a"/>
    <w:link w:val="a7"/>
    <w:rsid w:val="004A3C8E"/>
    <w:rPr>
      <w:b/>
      <w:bCs/>
    </w:rPr>
  </w:style>
  <w:style w:type="character" w:customStyle="1" w:styleId="a7">
    <w:name w:val="正文文本 字符"/>
    <w:basedOn w:val="a0"/>
    <w:link w:val="a6"/>
    <w:rsid w:val="004A3C8E"/>
    <w:rPr>
      <w:rFonts w:ascii="Times New Roman" w:eastAsia="宋体" w:hAnsi="Times New Roman" w:cs="Times New Roman"/>
      <w:b/>
      <w:bCs/>
      <w:szCs w:val="24"/>
    </w:rPr>
  </w:style>
  <w:style w:type="character" w:styleId="a8">
    <w:name w:val="Subtle Reference"/>
    <w:uiPriority w:val="31"/>
    <w:qFormat/>
    <w:rsid w:val="004A3C8E"/>
    <w:rPr>
      <w:smallCaps/>
      <w:color w:val="5A5A5A"/>
    </w:rPr>
  </w:style>
  <w:style w:type="paragraph" w:styleId="a9">
    <w:name w:val="header"/>
    <w:basedOn w:val="a"/>
    <w:link w:val="aa"/>
    <w:uiPriority w:val="99"/>
    <w:unhideWhenUsed/>
    <w:rsid w:val="004F5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F56DA"/>
    <w:rPr>
      <w:rFonts w:ascii="Times New Roman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F5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F56DA"/>
    <w:rPr>
      <w:rFonts w:ascii="Times New Roman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F56D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56DA"/>
  </w:style>
  <w:style w:type="paragraph" w:styleId="23">
    <w:name w:val="toc 2"/>
    <w:basedOn w:val="a"/>
    <w:next w:val="a"/>
    <w:autoRedefine/>
    <w:uiPriority w:val="39"/>
    <w:unhideWhenUsed/>
    <w:rsid w:val="004F56DA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4F56DA"/>
    <w:pPr>
      <w:ind w:leftChars="400" w:left="840"/>
    </w:pPr>
  </w:style>
  <w:style w:type="character" w:styleId="ad">
    <w:name w:val="Hyperlink"/>
    <w:basedOn w:val="a0"/>
    <w:uiPriority w:val="99"/>
    <w:unhideWhenUsed/>
    <w:rsid w:val="004F5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Microsoft_Visio_2003-2010___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PowerPoint_97-2003_____1.ppt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Microsoft_PowerPoint_97-2003_____.ppt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46;&#26234;&#30427;\Documents\&#33258;&#23450;&#20041;%20Office%20&#27169;&#26495;\5_title-front_Defaul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3B"/>
    <w:rsid w:val="008E123B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88030F3A6A4BAFA21CFF2129955D81">
    <w:name w:val="4B88030F3A6A4BAFA21CFF2129955D81"/>
    <w:rsid w:val="008E123B"/>
    <w:pPr>
      <w:widowControl w:val="0"/>
      <w:jc w:val="both"/>
    </w:pPr>
  </w:style>
  <w:style w:type="paragraph" w:customStyle="1" w:styleId="EBD10FE6DD3F46A9B0A625D96E82C804">
    <w:name w:val="EBD10FE6DD3F46A9B0A625D96E82C804"/>
    <w:rsid w:val="008E123B"/>
    <w:pPr>
      <w:widowControl w:val="0"/>
      <w:jc w:val="both"/>
    </w:pPr>
  </w:style>
  <w:style w:type="paragraph" w:customStyle="1" w:styleId="CCD308A6A33244798626D6E26F53BCE2">
    <w:name w:val="CCD308A6A33244798626D6E26F53BCE2"/>
    <w:rsid w:val="008E12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227AA-9AA5-4F1E-925B-8B72BFBD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5_title-front_Default.dotx</Template>
  <TotalTime>38</TotalTime>
  <Pages>7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李智盛</dc:creator>
  <cp:keywords/>
  <dc:description/>
  <cp:lastModifiedBy>李 智盛</cp:lastModifiedBy>
  <cp:revision>6</cp:revision>
  <dcterms:created xsi:type="dcterms:W3CDTF">2019-04-12T07:06:00Z</dcterms:created>
  <dcterms:modified xsi:type="dcterms:W3CDTF">2019-04-12T07:46:00Z</dcterms:modified>
</cp:coreProperties>
</file>